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-646430</wp:posOffset>
                </wp:positionV>
                <wp:extent cx="5514340" cy="4191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4180" y="391795"/>
                          <a:ext cx="551434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>XXX基础扎实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sz w:val="11"/>
                                <w:szCs w:val="1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掌握主流开发框架，有多个项目经验，能够独立解决问题）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pt;margin-top:-50.9pt;height:33pt;width:434.2pt;z-index:251744256;mso-width-relative:page;mso-height-relative:page;" filled="f" stroked="f" coordsize="21600,21600" o:gfxdata="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I/SLnYAAAACwEAAA8AAAAAAAAAAQAgAAAAIgAAAGRycy9kb3ducmV2&#10;LnhtbFBLAQIUABQAAAAIAIdO4kBfoi48NQIAADkEAAAOAAAAAAAAAAEAIAAAACcBAABkcnMvZTJv&#10;RG9jLnhtbFBLBQYAAAAABgAGAFkBAADO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sz w:val="24"/>
                          <w:szCs w:val="24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sz w:val="24"/>
                          <w:szCs w:val="24"/>
                          <w:lang w:val="en-US" w:eastAsia="zh-CN"/>
                        </w:rPr>
                        <w:t>XXX基础扎实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sz w:val="24"/>
                          <w:szCs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sz w:val="11"/>
                          <w:szCs w:val="1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sz w:val="24"/>
                          <w:szCs w:val="24"/>
                          <w:lang w:eastAsia="zh-CN"/>
                        </w:rPr>
                        <w:t>掌握主流开发框架，有多个项目经验，能够独立解决问题）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-262890</wp:posOffset>
                </wp:positionV>
                <wp:extent cx="3681730" cy="112839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730" cy="11283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ind w:left="595" w:leftChars="0" w:hanging="359" w:firstLineChars="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eastAsia="zh-CN"/>
                              </w:rPr>
                              <w:t>期望职位：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ind w:left="595" w:leftChars="0" w:hanging="359" w:firstLineChars="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eastAsia="zh-CN"/>
                              </w:rPr>
                              <w:t>期望城市：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 xml:space="preserve"> 北京（优先），深杭（考虑）；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ind w:left="595" w:leftChars="0" w:hanging="359" w:firstLineChars="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当前坐标： 北京。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ind w:firstLine="420" w:firstLineChars="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>
                            <w:pPr>
                              <w:ind w:firstLineChars="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55pt;margin-top:-20.7pt;height:88.85pt;width:289.9pt;z-index:251680768;v-text-anchor:middle;mso-width-relative:page;mso-height-relative:page;" filled="f" stroked="f" coordsize="21600,21600" o:gfxdata="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Mz3sdoAAAALAQAADwAAAAAAAAABACAAAAAiAAAA&#10;ZHJzL2Rvd25yZXYueG1sUEsBAhQAFAAAAAgAh07iQFcn71U+AgAAWQQAAA4AAAAAAAAAAQAgAAAA&#10;KQEAAGRycy9lMm9Eb2MueG1sUEsFBgAAAAAGAAYAWQEAANk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ind w:left="595" w:leftChars="0" w:hanging="359" w:firstLineChars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eastAsia="zh-CN"/>
                        </w:rPr>
                        <w:t>期望职位：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Cs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XXXXXX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ind w:left="595" w:leftChars="0" w:hanging="359" w:firstLineChars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eastAsia="zh-CN"/>
                        </w:rPr>
                        <w:t>期望城市：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 xml:space="preserve"> 北京（优先），深杭（考虑）；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ind w:left="595" w:leftChars="0" w:hanging="359" w:firstLineChars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>当前坐标： 北京。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ind w:firstLine="420" w:firstLineChars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</w:p>
                    <w:p>
                      <w:pPr>
                        <w:ind w:firstLineChars="0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1162685</wp:posOffset>
                </wp:positionV>
                <wp:extent cx="6423660" cy="1131570"/>
                <wp:effectExtent l="0" t="0" r="0" b="0"/>
                <wp:wrapNone/>
                <wp:docPr id="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660" cy="1131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XXXXXX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出生年月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1995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天秤座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XXXXXX/软件工程/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2016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40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个人网站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instrText xml:space="preserve"> HYPERLINK "http://www.pelinli.com" </w:instrTex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www.pelinli.com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工作年限： 1年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GitHub：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instrText xml:space="preserve"> HYPERLINK "https://github.com/penglongli" </w:instrTex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https://github.com/penglongli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1.7pt;margin-top:91.55pt;height:89.1pt;width:505.8pt;z-index:251667456;mso-width-relative:page;mso-height-relative:page;" filled="f" stroked="f" coordsize="21600,21600" o:gfxdata="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GcSum2AAAAAsB&#10;AAAPAAAAAAAAAAEAIAAAACIAAABkcnMvZG93bnJldi54bWxQSwECFAAUAAAACACHTuJAdTmw2akB&#10;AAAjAwAADgAAAAAAAAABACAAAAAnAQAAZHJzL2Uyb0RvYy54bWxQSwUGAAAAAAYABgBZAQAAQgUA&#10;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 w:val="24"/>
                          <w:szCs w:val="24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XXXXXX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eastAsia="zh-CN"/>
                        </w:rPr>
                        <w:t>出生年月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t>1995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t>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t>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24"/>
                          <w:szCs w:val="24"/>
                          <w:lang w:val="en-US" w:eastAsia="zh-CN"/>
                        </w:rPr>
                        <w:t>天秤座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eastAsia="zh-CN"/>
                        </w:rPr>
                        <w:t>学校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XXXXXX/软件工程/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t>2016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40"/>
                          <w:szCs w:val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>个人网站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instrText xml:space="preserve"> HYPERLINK "http://www.pelinli.com" </w:instrTex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t>www.pelinli.com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工作年限： 1年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13"/>
                          <w:szCs w:val="13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GitHub：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instrText xml:space="preserve"> HYPERLINK "https://github.com/penglongli" </w:instrTex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t>https://github.com/penglongli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8"/>
                          <w:szCs w:val="28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762000</wp:posOffset>
                </wp:positionV>
                <wp:extent cx="1137285" cy="457200"/>
                <wp:effectExtent l="0" t="0" r="0" b="0"/>
                <wp:wrapNone/>
                <wp:docPr id="1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42.65pt;margin-top:60pt;height:36pt;width:89.55pt;z-index:251668480;mso-width-relative:page;mso-height-relative:page;" filled="f" stroked="f" coordsize="21600,21600" o:gfxdata="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PfNUs1gAAAAoBAAAP&#10;AAAAAAAAAAEAIAAAACIAAABkcnMvZG93bnJldi54bWxQSwECFAAUAAAACACHTuJAeFoLwagBAAAj&#10;AwAADgAAAAAAAAABACAAAAAlAQAAZHJzL2Uyb0RvYy54bWxQSwUGAAAAAAYABgBZAQAAPw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858520</wp:posOffset>
                </wp:positionV>
                <wp:extent cx="333375" cy="342265"/>
                <wp:effectExtent l="0" t="0" r="9525" b="635"/>
                <wp:wrapNone/>
                <wp:docPr id="20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33375" cy="3422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41135" y="0"/>
                            </a:cxn>
                            <a:cxn ang="0">
                              <a:pos x="141135" y="288000"/>
                            </a:cxn>
                            <a:cxn ang="0">
                              <a:pos x="64687" y="207184"/>
                            </a:cxn>
                            <a:cxn ang="0">
                              <a:pos x="64687" y="216000"/>
                            </a:cxn>
                            <a:cxn ang="0">
                              <a:pos x="67627" y="223347"/>
                            </a:cxn>
                            <a:cxn ang="0">
                              <a:pos x="219053" y="221878"/>
                            </a:cxn>
                            <a:cxn ang="0">
                              <a:pos x="223464" y="211592"/>
                            </a:cxn>
                            <a:cxn ang="0">
                              <a:pos x="211703" y="186612"/>
                            </a:cxn>
                            <a:cxn ang="0">
                              <a:pos x="176419" y="173388"/>
                            </a:cxn>
                            <a:cxn ang="0">
                              <a:pos x="170538" y="173388"/>
                            </a:cxn>
                            <a:cxn ang="0">
                              <a:pos x="144075" y="214531"/>
                            </a:cxn>
                            <a:cxn ang="0">
                              <a:pos x="135254" y="210122"/>
                            </a:cxn>
                            <a:cxn ang="0">
                              <a:pos x="117613" y="173388"/>
                            </a:cxn>
                            <a:cxn ang="0">
                              <a:pos x="102911" y="174857"/>
                            </a:cxn>
                            <a:cxn ang="0">
                              <a:pos x="70568" y="188082"/>
                            </a:cxn>
                            <a:cxn ang="0">
                              <a:pos x="64687" y="207184"/>
                            </a:cxn>
                            <a:cxn ang="0">
                              <a:pos x="160247" y="67592"/>
                            </a:cxn>
                            <a:cxn ang="0">
                              <a:pos x="179359" y="104327"/>
                            </a:cxn>
                            <a:cxn ang="0">
                              <a:pos x="179359" y="108735"/>
                            </a:cxn>
                            <a:cxn ang="0">
                              <a:pos x="180829" y="129306"/>
                            </a:cxn>
                            <a:cxn ang="0">
                              <a:pos x="174949" y="135184"/>
                            </a:cxn>
                            <a:cxn ang="0">
                              <a:pos x="151426" y="161633"/>
                            </a:cxn>
                            <a:cxn ang="0">
                              <a:pos x="113202" y="145469"/>
                            </a:cxn>
                            <a:cxn ang="0">
                              <a:pos x="105851" y="130776"/>
                            </a:cxn>
                            <a:cxn ang="0">
                              <a:pos x="104381" y="108735"/>
                            </a:cxn>
                            <a:cxn ang="0">
                              <a:pos x="105851" y="92571"/>
                            </a:cxn>
                            <a:cxn ang="0">
                              <a:pos x="141135" y="64653"/>
                            </a:cxn>
                            <a:cxn ang="0">
                              <a:pos x="116142" y="116082"/>
                            </a:cxn>
                            <a:cxn ang="0">
                              <a:pos x="110262" y="120490"/>
                            </a:cxn>
                            <a:cxn ang="0">
                              <a:pos x="116142" y="129306"/>
                            </a:cxn>
                            <a:cxn ang="0">
                              <a:pos x="127904" y="148408"/>
                            </a:cxn>
                            <a:cxn ang="0">
                              <a:pos x="160247" y="141061"/>
                            </a:cxn>
                            <a:cxn ang="0">
                              <a:pos x="169068" y="126367"/>
                            </a:cxn>
                            <a:cxn ang="0">
                              <a:pos x="172008" y="117551"/>
                            </a:cxn>
                            <a:cxn ang="0">
                              <a:pos x="167598" y="116082"/>
                            </a:cxn>
                            <a:cxn ang="0">
                              <a:pos x="169068" y="107265"/>
                            </a:cxn>
                            <a:cxn ang="0">
                              <a:pos x="147016" y="104327"/>
                            </a:cxn>
                            <a:cxn ang="0">
                              <a:pos x="127904" y="92571"/>
                            </a:cxn>
                            <a:cxn ang="0">
                              <a:pos x="114672" y="102857"/>
                            </a:cxn>
                            <a:cxn ang="0">
                              <a:pos x="116142" y="110204"/>
                            </a:cxn>
                            <a:cxn ang="0">
                              <a:pos x="138195" y="185143"/>
                            </a:cxn>
                            <a:cxn ang="0">
                              <a:pos x="136725" y="171918"/>
                            </a:cxn>
                            <a:cxn ang="0">
                              <a:pos x="147016" y="170449"/>
                            </a:cxn>
                            <a:cxn ang="0">
                              <a:pos x="151426" y="174857"/>
                            </a:cxn>
                            <a:cxn ang="0">
                              <a:pos x="145546" y="185143"/>
                            </a:cxn>
                            <a:cxn ang="0">
                              <a:pos x="151426" y="202776"/>
                            </a:cxn>
                            <a:cxn ang="0">
                              <a:pos x="138195" y="211592"/>
                            </a:cxn>
                            <a:cxn ang="0">
                              <a:pos x="130844" y="201306"/>
                            </a:cxn>
                            <a:cxn ang="0">
                              <a:pos x="138195" y="185143"/>
                            </a:cxn>
                          </a:cxnLst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69.1pt;margin-top:67.6pt;height:26.95pt;width:26.25pt;z-index:251676672;mso-width-relative:page;mso-height-relative:page;" fillcolor="#943634" filled="t" stroked="f" coordsize="191,196" o:gfxdata="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ECafa9oAAAAMAQAADwAAAAAAAAAB&#10;ACAAAAAiAAAAZHJzL2Rvd25yZXYueG1sUEsBAhQAFAAAAAgAh07iQB992SwSCgAAVjEAAA4AAAAA&#10;AAAAAQAgAAAAKQEAAGRycy9lMm9Eb2MueG1sUEsFBgAAAAAGAAYAWQEAAK0NAAAAAA=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41135,0;141135,288000;64687,207184;64687,216000;67627,223347;219053,221878;223464,211592;211703,186612;176419,173388;170538,173388;144075,214531;135254,210122;117613,173388;102911,174857;70568,188082;64687,207184;160247,67592;179359,104327;179359,108735;180829,129306;174949,135184;151426,161633;113202,145469;105851,130776;104381,108735;105851,92571;141135,64653;116142,116082;110262,120490;116142,129306;127904,148408;160247,141061;169068,126367;172008,117551;167598,116082;169068,107265;147016,104327;127904,92571;114672,102857;116142,110204;138195,185143;136725,171918;147016,170449;151426,174857;145546,185143;151426,202776;138195,211592;130844,201306;138195,185143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-274955</wp:posOffset>
                </wp:positionV>
                <wp:extent cx="3681730" cy="119189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730" cy="11918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left="595" w:leftChars="0" w:hanging="359" w:firstLineChars="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eastAsia="zh-CN"/>
                              </w:rPr>
                              <w:t>联系方式：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188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88888888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left="595" w:leftChars="0" w:hanging="359" w:firstLineChars="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邮箱： XXXXXXX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@163.com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left="595" w:leftChars="0" w:hanging="359" w:firstLineChars="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eastAsia="zh-CN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 xml:space="preserve"> 本科/软件工程;</w:t>
                            </w:r>
                          </w:p>
                          <w:p>
                            <w:pPr>
                              <w:ind w:firstLineChars="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4pt;margin-top:-21.65pt;height:93.85pt;width:289.9pt;z-index:251661312;v-text-anchor:middle;mso-width-relative:page;mso-height-relative:page;" filled="f" stroked="f" coordsize="21600,21600" o:gfxdata="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zs1HPZAAAADAEAAA8AAAAAAAAAAQAgAAAAIgAA&#10;AGRycy9kb3ducmV2LnhtbFBLAQIUABQAAAAIAIdO4kASzLDaQAIAAFcEAAAOAAAAAAAAAAEAIAAA&#10;ACgBAABkcnMvZTJvRG9jLnhtbFBLBQYAAAAABgAGAFkBAADa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left="595" w:leftChars="0" w:hanging="359" w:firstLineChars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eastAsia="zh-CN"/>
                        </w:rPr>
                        <w:t>联系方式：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Cs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188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Cs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88888888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left="595" w:leftChars="0" w:hanging="359" w:firstLineChars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>邮箱： XXXXXXX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Cs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@163.com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left="595" w:leftChars="0" w:hanging="359" w:firstLineChars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eastAsia="zh-CN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 xml:space="preserve"> 本科/软件工程;</w:t>
                      </w:r>
                    </w:p>
                    <w:p>
                      <w:pPr>
                        <w:ind w:firstLineChars="0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-632460</wp:posOffset>
                </wp:positionV>
                <wp:extent cx="1242695" cy="565150"/>
                <wp:effectExtent l="0" t="0" r="0" b="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sz w:val="44"/>
                                <w:szCs w:val="44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48"/>
                                <w:szCs w:val="4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45.2pt;margin-top:-49.8pt;height:44.5pt;width:97.85pt;z-index:251659264;v-text-anchor:middle;mso-width-relative:page;mso-height-relative:page;" filled="f" stroked="f" coordsize="21600,21600" o:gfxdata="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51s+r2AAAAAsBAAAP&#10;AAAAAAAAAAEAIAAAACIAAABkcnMvZG93bnJldi54bWxQSwECFAAUAAAACACHTuJAz93fAqYBAAAi&#10;AwAADgAAAAAAAAABACAAAAAnAQAAZHJzL2Uyb0RvYy54bWxQSwUGAAAAAAYABgBZAQAAPwUAAAAA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sz w:val="44"/>
                          <w:szCs w:val="44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48"/>
                          <w:szCs w:val="48"/>
                        </w:rPr>
                        <w:t xml:space="preserve">     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178435</wp:posOffset>
                </wp:positionV>
                <wp:extent cx="6445885" cy="0"/>
                <wp:effectExtent l="0" t="0" r="0" b="0"/>
                <wp:wrapNone/>
                <wp:docPr id="15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32" type="#_x0000_t32" style="position:absolute;left:0pt;margin-left:-38.95pt;margin-top:14.05pt;height:0pt;width:507.55pt;z-index:251672576;mso-width-relative:page;mso-height-relative:page;" filled="f" stroked="t" coordsize="21600,21600" o:gfxdata="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eXCZ/YAAAACQEA&#10;AA8AAAAAAAAAAQAgAAAAIgAAAGRycy9kb3ducmV2LnhtbFBLAQIUABQAAAAIAIdO4kC/jxov4QEA&#10;AJgDAAAOAAAAAAAAAAEAIAAAACcBAABkcnMvZTJvRG9jLnhtbFBLBQYAAAAABgAGAFkBAAB6BQAA&#10;AAA=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3175</wp:posOffset>
                </wp:positionV>
                <wp:extent cx="1137285" cy="457200"/>
                <wp:effectExtent l="0" t="0" r="0" b="0"/>
                <wp:wrapNone/>
                <wp:docPr id="31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  <w:t>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eastAsia="zh-CN"/>
                              </w:rPr>
                              <w:t>清单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-41.2pt;margin-top:0.25pt;height:36pt;width:89.55pt;z-index:251741184;mso-width-relative:page;mso-height-relative:page;" filled="f" stroked="f" coordsize="21600,21600" o:gfxdata="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oh581QAAAAYBAAAP&#10;AAAAAAAAAAEAIAAAACIAAABkcnMvZG93bnJldi54bWxQSwECFAAUAAAACACHTuJALtnEoqkBAAAj&#10;AwAADgAAAAAAAAABACAAAAAkAQAAZHJzL2Uyb0RvYy54bWxQSwUGAAAAAAYABgBZAQAAPw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  <w:t>技能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eastAsia="zh-CN"/>
                        </w:rPr>
                        <w:t>清单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101600</wp:posOffset>
                </wp:positionV>
                <wp:extent cx="321310" cy="330200"/>
                <wp:effectExtent l="0" t="0" r="2540" b="12700"/>
                <wp:wrapNone/>
                <wp:docPr id="23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1310" cy="330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88209" y="64653"/>
                            </a:cxn>
                            <a:cxn ang="0">
                              <a:pos x="88209" y="64653"/>
                            </a:cxn>
                            <a:cxn ang="0">
                              <a:pos x="107321" y="89633"/>
                            </a:cxn>
                            <a:cxn ang="0">
                              <a:pos x="86739" y="107265"/>
                            </a:cxn>
                            <a:cxn ang="0">
                              <a:pos x="64687" y="88163"/>
                            </a:cxn>
                            <a:cxn ang="0">
                              <a:pos x="64687" y="104327"/>
                            </a:cxn>
                            <a:cxn ang="0">
                              <a:pos x="85269" y="124898"/>
                            </a:cxn>
                            <a:cxn ang="0">
                              <a:pos x="107321" y="123429"/>
                            </a:cxn>
                            <a:cxn ang="0">
                              <a:pos x="164658" y="180735"/>
                            </a:cxn>
                            <a:cxn ang="0">
                              <a:pos x="161717" y="199837"/>
                            </a:cxn>
                            <a:cxn ang="0">
                              <a:pos x="180829" y="223347"/>
                            </a:cxn>
                            <a:cxn ang="0">
                              <a:pos x="199941" y="223347"/>
                            </a:cxn>
                            <a:cxn ang="0">
                              <a:pos x="180829" y="199837"/>
                            </a:cxn>
                            <a:cxn ang="0">
                              <a:pos x="204352" y="180735"/>
                            </a:cxn>
                            <a:cxn ang="0">
                              <a:pos x="223464" y="199837"/>
                            </a:cxn>
                            <a:cxn ang="0">
                              <a:pos x="223464" y="180735"/>
                            </a:cxn>
                            <a:cxn ang="0">
                              <a:pos x="205822" y="163102"/>
                            </a:cxn>
                            <a:cxn ang="0">
                              <a:pos x="180829" y="163102"/>
                            </a:cxn>
                            <a:cxn ang="0">
                              <a:pos x="124963" y="107265"/>
                            </a:cxn>
                            <a:cxn ang="0">
                              <a:pos x="124963" y="85224"/>
                            </a:cxn>
                            <a:cxn ang="0">
                              <a:pos x="105851" y="64653"/>
                            </a:cxn>
                            <a:cxn ang="0">
                              <a:pos x="88209" y="64653"/>
                            </a:cxn>
                            <a:cxn ang="0">
                              <a:pos x="197001" y="73469"/>
                            </a:cxn>
                            <a:cxn ang="0">
                              <a:pos x="197001" y="73469"/>
                            </a:cxn>
                            <a:cxn ang="0">
                              <a:pos x="216113" y="64653"/>
                            </a:cxn>
                            <a:cxn ang="0">
                              <a:pos x="223464" y="72000"/>
                            </a:cxn>
                            <a:cxn ang="0">
                              <a:pos x="213173" y="91102"/>
                            </a:cxn>
                            <a:cxn ang="0">
                              <a:pos x="204352" y="91102"/>
                            </a:cxn>
                            <a:cxn ang="0">
                              <a:pos x="164658" y="132245"/>
                            </a:cxn>
                            <a:cxn ang="0">
                              <a:pos x="154366" y="121959"/>
                            </a:cxn>
                            <a:cxn ang="0">
                              <a:pos x="197001" y="80816"/>
                            </a:cxn>
                            <a:cxn ang="0">
                              <a:pos x="197001" y="73469"/>
                            </a:cxn>
                            <a:cxn ang="0">
                              <a:pos x="64687" y="204245"/>
                            </a:cxn>
                            <a:cxn ang="0">
                              <a:pos x="64687" y="204245"/>
                            </a:cxn>
                            <a:cxn ang="0">
                              <a:pos x="117613" y="149878"/>
                            </a:cxn>
                            <a:cxn ang="0">
                              <a:pos x="136725" y="168980"/>
                            </a:cxn>
                            <a:cxn ang="0">
                              <a:pos x="80859" y="223347"/>
                            </a:cxn>
                            <a:cxn ang="0">
                              <a:pos x="64687" y="204245"/>
                            </a:cxn>
                          </a:cxnLst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69.8pt;margin-top:8pt;height:26pt;width:25.3pt;z-index:251678720;mso-width-relative:page;mso-height-relative:page;" fillcolor="#943634" filled="t" stroked="f" coordsize="191,196" o:gfxdata="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<v:path o:connectlocs="0,144000;141135,0;280800,144000;141135,288000;0,144000;88209,64653;88209,64653;107321,89633;86739,107265;64687,88163;64687,104327;85269,124898;107321,123429;164658,180735;161717,199837;180829,223347;199941,223347;180829,199837;204352,180735;223464,199837;223464,180735;205822,163102;180829,163102;124963,107265;124963,85224;105851,64653;88209,64653;197001,73469;197001,73469;216113,64653;223464,72000;213173,91102;204352,91102;164658,132245;154366,121959;197001,80816;197001,73469;64687,204245;64687,204245;117613,149878;136725,168980;80859,223347;64687,204245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46990</wp:posOffset>
                </wp:positionV>
                <wp:extent cx="6704965" cy="10287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3265" y="3453130"/>
                          <a:ext cx="670496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16" w:lineRule="auto"/>
                              <w:ind w:left="236" w:leftChars="0" w:right="0" w:rightChars="0" w:hanging="236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精通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)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/Spring Framework/MyBatis/Struts2/Hibernate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/Apache Shiro/Go(入门)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16" w:lineRule="auto"/>
                              <w:ind w:left="236" w:leftChars="0" w:right="0" w:rightChars="0" w:hanging="236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eastAsia="zh-CN"/>
                              </w:rPr>
                              <w:t>前端：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HTML(5)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标准/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CSS(3)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标准/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JavaScript/jQueyr/gulp/Less/AngularJS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16" w:lineRule="auto"/>
                              <w:ind w:left="236" w:leftChars="0" w:right="0" w:rightChars="0" w:hanging="236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eastAsia="zh-CN"/>
                              </w:rPr>
                              <w:t>数据库：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MySQL/MSSQL;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16" w:lineRule="auto"/>
                              <w:ind w:left="236" w:leftChars="0" w:right="0" w:rightChars="0" w:hanging="236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服务器相关： 熟悉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Linux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基本命令/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nginx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(使用)/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8pt;margin-top:3.7pt;height:81pt;width:527.95pt;z-index:251742208;mso-width-relative:page;mso-height-relative:page;" filled="f" stroked="f" coordsize="21600,21600" o:gfxdata="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nbcdiNgAAAAKAQAADwAAAAAAAAABACAAAAAiAAAAZHJzL2Rvd25yZXYu&#10;eG1sUEsBAhQAFAAAAAgAh07iQIUFV+I0AgAAPAQAAA4AAAAAAAAAAQAgAAAAJwEAAGRycy9lMm9E&#10;b2MueG1sUEsFBgAAAAAGAAYAWQEAAM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16" w:lineRule="auto"/>
                        <w:ind w:left="236" w:leftChars="0" w:right="0" w:rightChars="0" w:hanging="236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Java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>精通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)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/Spring Framework/MyBatis/Struts2/Hibernate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/Apache Shiro/Go(入门)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16" w:lineRule="auto"/>
                        <w:ind w:left="236" w:leftChars="0" w:right="0" w:rightChars="0" w:hanging="236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eastAsia="zh-CN"/>
                        </w:rPr>
                        <w:t>前端：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Cs/>
                          <w:color w:val="000000"/>
                          <w:kern w:val="24"/>
                          <w:lang w:val="en-US" w:eastAsia="zh-CN"/>
                        </w:rPr>
                        <w:t>HTML(5)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>标准/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Cs/>
                          <w:color w:val="000000"/>
                          <w:kern w:val="24"/>
                          <w:lang w:val="en-US" w:eastAsia="zh-CN"/>
                        </w:rPr>
                        <w:t>CSS(3)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>标准/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JavaScript/jQueyr/gulp/Less/AngularJS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Cs/>
                          <w:color w:val="000000"/>
                          <w:kern w:val="24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16" w:lineRule="auto"/>
                        <w:ind w:left="236" w:leftChars="0" w:right="0" w:rightChars="0" w:hanging="236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eastAsia="zh-CN"/>
                        </w:rPr>
                        <w:t>数据库：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MySQL/MSSQL;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16" w:lineRule="auto"/>
                        <w:ind w:left="236" w:leftChars="0" w:right="0" w:rightChars="0" w:hanging="236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>服务器相关： 熟悉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Linux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>基本命令/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nginx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>(使用)/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Bash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10795</wp:posOffset>
                </wp:positionV>
                <wp:extent cx="6445885" cy="0"/>
                <wp:effectExtent l="0" t="0" r="0" b="0"/>
                <wp:wrapNone/>
                <wp:docPr id="30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32" type="#_x0000_t32" style="position:absolute;left:0pt;margin-left:-38.95pt;margin-top:0.85pt;height:0pt;width:507.55pt;z-index:251726848;mso-width-relative:page;mso-height-relative:page;" filled="f" stroked="t" coordsize="21600,21600" o:gfxdata="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dCCOa1QAAAAcBAAAPAAAA&#10;AAAAAAEAIAAAACIAAABkcnMvZG93bnJldi54bWxQSwECFAAUAAAACACHTuJAlLjMQt8BAACYAwAA&#10;DgAAAAAAAAABACAAAAAkAQAAZHJzL2Uyb0RvYy54bWxQSwUGAAAAAAYABgBZAQAAdQUAAAAA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ind w:firstLine="419" w:firstLineChars="0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73660</wp:posOffset>
                </wp:positionV>
                <wp:extent cx="1137285" cy="457200"/>
                <wp:effectExtent l="0" t="0" r="0" b="0"/>
                <wp:wrapNone/>
                <wp:docPr id="12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43.05pt;margin-top:5.8pt;height:36pt;width:89.55pt;z-index:251669504;mso-width-relative:page;mso-height-relative:page;" filled="f" stroked="f" coordsize="21600,21600" o:gfxdata="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9KgbodYAAAAIAQAA&#10;DwAAAAAAAAABACAAAAAiAAAAZHJzL2Rvd25yZXYueG1sUEsBAhQAFAAAAAgAh07iQFKSk2WpAQAA&#10;IwMAAA4AAAAAAAAAAQAgAAAAJQEAAGRycy9lMm9Eb2MueG1sUEsFBgAAAAAGAAYAWQEAAEAFAAAA&#10;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187960</wp:posOffset>
                </wp:positionV>
                <wp:extent cx="323850" cy="332740"/>
                <wp:effectExtent l="0" t="0" r="0" b="10160"/>
                <wp:wrapNone/>
                <wp:docPr id="22" name="任意多边形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327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123493" y="154286"/>
                            </a:cxn>
                            <a:cxn ang="0">
                              <a:pos x="123493" y="160163"/>
                            </a:cxn>
                            <a:cxn ang="0">
                              <a:pos x="129374" y="166041"/>
                            </a:cxn>
                            <a:cxn ang="0">
                              <a:pos x="149956" y="166041"/>
                            </a:cxn>
                            <a:cxn ang="0">
                              <a:pos x="154366" y="160163"/>
                            </a:cxn>
                            <a:cxn ang="0">
                              <a:pos x="154366" y="154286"/>
                            </a:cxn>
                            <a:cxn ang="0">
                              <a:pos x="149956" y="148408"/>
                            </a:cxn>
                            <a:cxn ang="0">
                              <a:pos x="129374" y="148408"/>
                            </a:cxn>
                            <a:cxn ang="0">
                              <a:pos x="123493" y="154286"/>
                            </a:cxn>
                            <a:cxn ang="0">
                              <a:pos x="105851" y="92571"/>
                            </a:cxn>
                            <a:cxn ang="0">
                              <a:pos x="172008" y="92571"/>
                            </a:cxn>
                            <a:cxn ang="0">
                              <a:pos x="216113" y="92571"/>
                            </a:cxn>
                            <a:cxn ang="0">
                              <a:pos x="221994" y="99918"/>
                            </a:cxn>
                            <a:cxn ang="0">
                              <a:pos x="221994" y="129306"/>
                            </a:cxn>
                            <a:cxn ang="0">
                              <a:pos x="170538" y="151347"/>
                            </a:cxn>
                            <a:cxn ang="0">
                              <a:pos x="161717" y="151347"/>
                            </a:cxn>
                            <a:cxn ang="0">
                              <a:pos x="161717" y="145469"/>
                            </a:cxn>
                            <a:cxn ang="0">
                              <a:pos x="154366" y="141061"/>
                            </a:cxn>
                            <a:cxn ang="0">
                              <a:pos x="120553" y="141061"/>
                            </a:cxn>
                            <a:cxn ang="0">
                              <a:pos x="116142" y="145469"/>
                            </a:cxn>
                            <a:cxn ang="0">
                              <a:pos x="116142" y="151347"/>
                            </a:cxn>
                            <a:cxn ang="0">
                              <a:pos x="108792" y="151347"/>
                            </a:cxn>
                            <a:cxn ang="0">
                              <a:pos x="58806" y="129306"/>
                            </a:cxn>
                            <a:cxn ang="0">
                              <a:pos x="58806" y="101388"/>
                            </a:cxn>
                            <a:cxn ang="0">
                              <a:pos x="63217" y="92571"/>
                            </a:cxn>
                            <a:cxn ang="0">
                              <a:pos x="105851" y="92571"/>
                            </a:cxn>
                            <a:cxn ang="0">
                              <a:pos x="160247" y="92571"/>
                            </a:cxn>
                            <a:cxn ang="0">
                              <a:pos x="172008" y="92571"/>
                            </a:cxn>
                            <a:cxn ang="0">
                              <a:pos x="173479" y="73469"/>
                            </a:cxn>
                            <a:cxn ang="0">
                              <a:pos x="163187" y="66122"/>
                            </a:cxn>
                            <a:cxn ang="0">
                              <a:pos x="114672" y="66122"/>
                            </a:cxn>
                            <a:cxn ang="0">
                              <a:pos x="105851" y="73469"/>
                            </a:cxn>
                            <a:cxn ang="0">
                              <a:pos x="105851" y="92571"/>
                            </a:cxn>
                            <a:cxn ang="0">
                              <a:pos x="119083" y="92571"/>
                            </a:cxn>
                            <a:cxn ang="0">
                              <a:pos x="119083" y="82286"/>
                            </a:cxn>
                            <a:cxn ang="0">
                              <a:pos x="122023" y="76408"/>
                            </a:cxn>
                            <a:cxn ang="0">
                              <a:pos x="157307" y="76408"/>
                            </a:cxn>
                            <a:cxn ang="0">
                              <a:pos x="160247" y="82286"/>
                            </a:cxn>
                            <a:cxn ang="0">
                              <a:pos x="160247" y="92571"/>
                            </a:cxn>
                            <a:cxn ang="0">
                              <a:pos x="221994" y="135184"/>
                            </a:cxn>
                            <a:cxn ang="0">
                              <a:pos x="161717" y="158694"/>
                            </a:cxn>
                            <a:cxn ang="0">
                              <a:pos x="161717" y="166041"/>
                            </a:cxn>
                            <a:cxn ang="0">
                              <a:pos x="154366" y="174857"/>
                            </a:cxn>
                            <a:cxn ang="0">
                              <a:pos x="123493" y="174857"/>
                            </a:cxn>
                            <a:cxn ang="0">
                              <a:pos x="117613" y="166041"/>
                            </a:cxn>
                            <a:cxn ang="0">
                              <a:pos x="117613" y="158694"/>
                            </a:cxn>
                            <a:cxn ang="0">
                              <a:pos x="58806" y="135184"/>
                            </a:cxn>
                            <a:cxn ang="0">
                              <a:pos x="58806" y="214531"/>
                            </a:cxn>
                            <a:cxn ang="0">
                              <a:pos x="64687" y="221878"/>
                            </a:cxn>
                            <a:cxn ang="0">
                              <a:pos x="213173" y="221878"/>
                            </a:cxn>
                            <a:cxn ang="0">
                              <a:pos x="221994" y="213061"/>
                            </a:cxn>
                            <a:cxn ang="0">
                              <a:pos x="221994" y="135184"/>
                            </a:cxn>
                            <a:cxn ang="0">
                              <a:pos x="221994" y="135184"/>
                            </a:cxn>
                            <a:cxn ang="0">
                              <a:pos x="221994" y="135184"/>
                            </a:cxn>
                          </a:cxnLst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35" o:spid="_x0000_s1026" o:spt="100" style="position:absolute;left:0pt;margin-left:-69pt;margin-top:14.8pt;height:26.2pt;width:25.5pt;z-index:251677696;mso-width-relative:page;mso-height-relative:page;" fillcolor="#943634" filled="t" stroked="f" coordsize="191,196" o:gfxdata="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4000;141135,0;280800,144000;141135,288000;0,144000;123493,154286;123493,160163;129374,166041;149956,166041;154366,160163;154366,154286;149956,148408;129374,148408;123493,154286;105851,92571;172008,92571;216113,92571;221994,99918;221994,129306;170538,151347;161717,151347;161717,145469;154366,141061;120553,141061;116142,145469;116142,151347;108792,151347;58806,129306;58806,101388;63217,92571;105851,92571;160247,92571;172008,92571;173479,73469;163187,66122;114672,66122;105851,73469;105851,92571;119083,92571;119083,82286;122023,76408;157307,76408;160247,82286;160247,92571;221994,135184;161717,158694;161717,166041;154366,174857;123493,174857;117613,166041;117613,158694;58806,135184;58806,214531;64687,221878;213173,221878;221994,213061;221994,135184;221994,135184;221994,13518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74930</wp:posOffset>
                </wp:positionV>
                <wp:extent cx="6445885" cy="0"/>
                <wp:effectExtent l="0" t="0" r="0" b="0"/>
                <wp:wrapNone/>
                <wp:docPr id="18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1" o:spid="_x0000_s1026" o:spt="32" type="#_x0000_t32" style="position:absolute;left:0pt;margin-left:-40.75pt;margin-top:5.9pt;height:0pt;width:507.55pt;z-index:251674624;mso-width-relative:page;mso-height-relative:page;" filled="f" stroked="t" coordsize="21600,21600" o:gfxdata="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g6LXg1wAAAAkBAAAP&#10;AAAAAAAAAAEAIAAAACIAAABkcnMvZG93bnJldi54bWxQSwECFAAUAAAACACHTuJAzUS35uABAACY&#10;AwAADgAAAAAAAAABACAAAAAmAQAAZHJzL2Uyb0RvYy54bWxQSwUGAAAAAAYABgBZAQAAeAUAAAAA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77470</wp:posOffset>
                </wp:positionV>
                <wp:extent cx="6495415" cy="550354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1205" y="3775075"/>
                          <a:ext cx="6495415" cy="5503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XX公司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xxxx年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月-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年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Spring Framework + Shiro + Hibernate + MySQL 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 xml:space="preserve"> nginx +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 xml:space="preserve"> IDEA(IDE)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cs="宋体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XX项目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我在此项目中负责了哪些工作，分别在哪些地方做得出色/和别人不一样/成长快，在这个项目中我的困难是什么，采取了什么措施，最后结果如何。在这个项目中，我最自豪的技术细节是什么，为什么，实施前和实施后的数据对比如何，同事和领导反映如何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XX公司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xxxx年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月-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年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Spring Framework + Shiro + Hibernate + MySQL 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 xml:space="preserve"> nginx +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 xml:space="preserve"> IDEA(IDE)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cs="宋体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XX项目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我在此项目中负责了哪些工作，分别在哪些地方做得出色/和别人不一样/成长快，在这个项目中我的困难是什么，采取了什么措施，最后结果如何。在这个项目中，我最自豪的技术细节是什么，为什么，实施前和实施后的数据对比如何，同事和领导反映如何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XX公司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xxxx年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月-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年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Spring Framework + Shiro + Hibernate + MySQL 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 xml:space="preserve"> nginx +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 xml:space="preserve"> IDEA(IDE)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cs="宋体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XX项目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我在此项目中负责了哪些工作，分别在哪些地方做得出色/和别人不一样/成长快，在这个项目中我的困难是什么，采取了什么措施，最后结果如何。在这个项目中，我最自豪的技术细节是什么，为什么，实施前和实施后的数据对比如何，同事和领导反映如何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85pt;margin-top:6.1pt;height:433.35pt;width:511.45pt;z-index:251681792;mso-width-relative:page;mso-height-relative:page;" filled="f" stroked="f" coordsize="21600,21600" o:gfxdata="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kpWndcAAAAKAQAADwAAAAAAAAABACAAAAAiAAAAZHJzL2Rvd25y&#10;ZXYueG1sUEsBAhQAFAAAAAgAh07iQHVa1jw4AgAAOgQAAA4AAAAAAAAAAQAgAAAAJgEAAGRycy9l&#10;Mm9Eb2MueG1sUEsFBgAAAAAGAAYAWQEAANA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XX公司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xxxx年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月-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年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月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default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eastAsia="zh-CN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Spring Framework + Shiro + Hibernate + MySQL 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 xml:space="preserve"> nginx +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 xml:space="preserve"> IDEA(IDE)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default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cs="宋体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XX项目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>我在此项目中负责了哪些工作，分别在哪些地方做得出色/和别人不一样/成长快，在这个项目中我的困难是什么，采取了什么措施，最后结果如何。在这个项目中，我最自豪的技术细节是什么，为什么，实施前和实施后的数据对比如何，同事和领导反映如何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XX公司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xxxx年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月-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年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月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default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eastAsia="zh-CN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Spring Framework + Shiro + Hibernate + MySQL 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 xml:space="preserve"> nginx +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 xml:space="preserve"> IDEA(IDE)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default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cs="宋体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XX项目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>我在此项目中负责了哪些工作，分别在哪些地方做得出色/和别人不一样/成长快，在这个项目中我的困难是什么，采取了什么措施，最后结果如何。在这个项目中，我最自豪的技术细节是什么，为什么，实施前和实施后的数据对比如何，同事和领导反映如何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XX公司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xxxx年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月-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年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月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default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eastAsia="zh-CN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Spring Framework + Shiro + Hibernate + MySQL 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 xml:space="preserve"> nginx +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 xml:space="preserve"> IDEA(IDE)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default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cs="宋体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XX项目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>我在此项目中负责了哪些工作，分别在哪些地方做得出色/和别人不一样/成长快，在这个项目中我的困难是什么，采取了什么措施，最后结果如何。在这个项目中，我最自豪的技术细节是什么，为什么，实施前和实施后的数据对比如何，同事和领导反映如何。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宋体" w:hAnsi="宋体" w:eastAsia="宋体" w:cs="宋体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173"/>
        </w:tabs>
        <w:jc w:val="left"/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37465</wp:posOffset>
                </wp:positionV>
                <wp:extent cx="6410325" cy="20574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5480" y="3056890"/>
                          <a:ext cx="64103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/>
                              <w:ind w:left="236" w:leftChars="0" w:hanging="236" w:firstLineChars="0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PBlog：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一款使用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Spring Framework + AngularJS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写的单页应用博客系统，使用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MyBatis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作为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ORM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框架，写作语法支持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Markdown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。部署在阿里云的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CentOS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服务器上，使用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Nginx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作的权限控制和端口转发。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 w:val="0"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源代码：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instrText xml:space="preserve"> HYPERLINK "https://github.com/penglongli/pblog" </w:instrTex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https://github.com/penglongli/pblog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before="0" w:beforeAutospacing="0" w:after="0" w:afterAutospacing="0"/>
                              <w:ind w:left="236" w:leftChars="0" w:hanging="236" w:firstLineChars="0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CSDN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里边存放了从开始学写代码后的一些记录，ACM刷题、Java学习、Android学习、框架以及其他的学习，并有使用JS、Java、Android写过的一些小东西。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地址：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instrText xml:space="preserve"> HYPERLINK "http://blog.csdn.net/u010800530" </w:instrTex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http://blog.csdn.net/u010800530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pt;margin-top:2.95pt;height:162pt;width:504.75pt;z-index:251743232;mso-width-relative:page;mso-height-relative:page;" filled="f" stroked="f" coordsize="21600,21600" o:gfxdata="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iqztO1wAAAAoBAAAPAAAAAAAAAAEAIAAAACIAAABkcnMvZG93bnJldi54&#10;bWxQSwECFAAUAAAACACHTuJAGdGHnzQCAAA6BAAADgAAAAAAAAABACAAAAAmAQAAZHJzL2Uyb0Rv&#10;Yy54bWxQSwUGAAAAAAYABgBZAQAAz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/>
                        <w:ind w:left="236" w:leftChars="0" w:hanging="236" w:firstLineChars="0"/>
                        <w:rPr>
                          <w:rFonts w:hint="default" w:ascii="Times New Roman" w:hAnsi="Times New Roman" w:cs="Times New Roman" w:eastAsia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PBlog：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>一款使用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Spring Framework + AngularJS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>写的单页应用博客系统，使用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MyBatis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>作为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ORM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>框架，写作语法支持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Markdown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>。部署在阿里云的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CentOS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>服务器上，使用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Nginx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>作的权限控制和端口转发。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 w:val="0"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源代码：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instrText xml:space="preserve"> HYPERLINK "https://github.com/penglongli/pblog" </w:instrTex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https://github.com/penglongli/pblog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napToGrid w:val="0"/>
                        <w:spacing w:before="0" w:beforeAutospacing="0" w:after="0" w:afterAutospacing="0"/>
                        <w:ind w:left="236" w:leftChars="0" w:hanging="236" w:firstLineChars="0"/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CSDN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>里边存放了从开始学写代码后的一些记录，ACM刷题、Java学习、Android学习、框架以及其他的学习，并有使用JS、Java、Android写过的一些小东西。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地址：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instrText xml:space="preserve"> HYPERLINK "http://blog.csdn.net/u010800530" </w:instrTex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http://blog.csdn.net/u010800530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000000"/>
                          <w:kern w:val="24"/>
                          <w:sz w:val="28"/>
                          <w:szCs w:val="28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26035</wp:posOffset>
                </wp:positionV>
                <wp:extent cx="6445885" cy="0"/>
                <wp:effectExtent l="0" t="0" r="0" b="0"/>
                <wp:wrapNone/>
                <wp:docPr id="27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32" type="#_x0000_t32" style="position:absolute;left:0pt;margin-left:-41.95pt;margin-top:2.05pt;height:0pt;width:507.55pt;z-index:251699200;mso-width-relative:page;mso-height-relative:page;" filled="f" stroked="t" coordsize="21600,21600" o:gfxdata="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Q4z8dcAAAAJAQAA&#10;DwAAAAAAAAABACAAAAAiAAAAZHJzL2Rvd25yZXYueG1sUEsBAhQAFAAAAAgAh07iQB2Z8gThAQAA&#10;mAMAAA4AAAAAAAAAAQAgAAAAJgEAAGRycy9lMm9Eb2MueG1sUEsFBgAAAAAGAAYAWQEAAHkFAAAA&#10;AA==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-390525</wp:posOffset>
                </wp:positionV>
                <wp:extent cx="1726565" cy="447675"/>
                <wp:effectExtent l="0" t="0" r="0" b="0"/>
                <wp:wrapNone/>
                <wp:docPr id="29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56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eastAsia="zh-CN"/>
                              </w:rPr>
                              <w:t>开源项目和作品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43.05pt;margin-top:-30.75pt;height:35.25pt;width:135.95pt;z-index:251711488;mso-width-relative:page;mso-height-relative:page;" filled="f" stroked="f" coordsize="21600,21600" o:gfxdata="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9Z+XTWAAAACAEA&#10;AA8AAAAAAAAAAQAgAAAAIgAAAGRycy9kb3ducmV2LnhtbFBLAQIUABQAAAAIAIdO4kBxMhjFqgEA&#10;ACMDAAAOAAAAAAAAAAEAIAAAACUBAABkcnMvZTJvRG9jLnhtbFBLBQYAAAAABgAGAFkBAABBBQAA&#10;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eastAsia="zh-CN"/>
                        </w:rPr>
                        <w:t>开源项目和作品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-269240</wp:posOffset>
                </wp:positionV>
                <wp:extent cx="323850" cy="332740"/>
                <wp:effectExtent l="0" t="0" r="0" b="1016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32740"/>
                          <a:chOff x="4832" y="10047"/>
                          <a:chExt cx="510" cy="524"/>
                        </a:xfrm>
                      </wpg:grpSpPr>
                      <wps:wsp>
                        <wps:cNvPr id="16" name="任意多边形 35"/>
                        <wps:cNvSpPr>
                          <a:spLocks noChangeAspect="1" noEditPoints="1"/>
                        </wps:cNvSpPr>
                        <wps:spPr>
                          <a:xfrm>
                            <a:off x="4832" y="10047"/>
                            <a:ext cx="510" cy="524"/>
                          </a:xfrm>
                          <a:prstGeom prst="ellipse">
                            <a:avLst/>
                          </a:prstGeom>
                          <a:solidFill>
                            <a:srgbClr val="943634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  <wps:wsp>
                        <wps:cNvPr id="21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93" y="10133"/>
                            <a:ext cx="401" cy="326"/>
                          </a:xfrm>
                          <a:custGeom>
                            <a:avLst/>
                            <a:gdLst>
                              <a:gd name="T0" fmla="*/ 0 w 163"/>
                              <a:gd name="T1" fmla="*/ 39789 h 133"/>
                              <a:gd name="T2" fmla="*/ 51338 w 163"/>
                              <a:gd name="T3" fmla="*/ 3789 h 133"/>
                              <a:gd name="T4" fmla="*/ 140704 w 163"/>
                              <a:gd name="T5" fmla="*/ 20842 h 133"/>
                              <a:gd name="T6" fmla="*/ 155916 w 163"/>
                              <a:gd name="T7" fmla="*/ 28421 h 133"/>
                              <a:gd name="T8" fmla="*/ 241479 w 163"/>
                              <a:gd name="T9" fmla="*/ 1895 h 133"/>
                              <a:gd name="T10" fmla="*/ 306127 w 163"/>
                              <a:gd name="T11" fmla="*/ 32211 h 133"/>
                              <a:gd name="T12" fmla="*/ 309930 w 163"/>
                              <a:gd name="T13" fmla="*/ 216000 h 133"/>
                              <a:gd name="T14" fmla="*/ 289014 w 163"/>
                              <a:gd name="T15" fmla="*/ 238737 h 133"/>
                              <a:gd name="T16" fmla="*/ 279507 w 163"/>
                              <a:gd name="T17" fmla="*/ 244421 h 133"/>
                              <a:gd name="T18" fmla="*/ 214859 w 163"/>
                              <a:gd name="T19" fmla="*/ 233053 h 133"/>
                              <a:gd name="T20" fmla="*/ 180634 w 163"/>
                              <a:gd name="T21" fmla="*/ 246316 h 133"/>
                              <a:gd name="T22" fmla="*/ 157817 w 163"/>
                              <a:gd name="T23" fmla="*/ 252000 h 133"/>
                              <a:gd name="T24" fmla="*/ 125493 w 163"/>
                              <a:gd name="T25" fmla="*/ 246316 h 133"/>
                              <a:gd name="T26" fmla="*/ 104578 w 163"/>
                              <a:gd name="T27" fmla="*/ 234947 h 133"/>
                              <a:gd name="T28" fmla="*/ 30423 w 163"/>
                              <a:gd name="T29" fmla="*/ 244421 h 133"/>
                              <a:gd name="T30" fmla="*/ 19014 w 163"/>
                              <a:gd name="T31" fmla="*/ 240632 h 133"/>
                              <a:gd name="T32" fmla="*/ 0 w 163"/>
                              <a:gd name="T33" fmla="*/ 217895 h 133"/>
                              <a:gd name="T34" fmla="*/ 0 w 163"/>
                              <a:gd name="T35" fmla="*/ 126947 h 133"/>
                              <a:gd name="T36" fmla="*/ 17113 w 163"/>
                              <a:gd name="T37" fmla="*/ 202737 h 133"/>
                              <a:gd name="T38" fmla="*/ 115986 w 163"/>
                              <a:gd name="T39" fmla="*/ 187579 h 133"/>
                              <a:gd name="T40" fmla="*/ 146409 w 163"/>
                              <a:gd name="T41" fmla="*/ 197053 h 133"/>
                              <a:gd name="T42" fmla="*/ 146409 w 163"/>
                              <a:gd name="T43" fmla="*/ 49263 h 133"/>
                              <a:gd name="T44" fmla="*/ 140704 w 163"/>
                              <a:gd name="T45" fmla="*/ 37895 h 133"/>
                              <a:gd name="T46" fmla="*/ 55141 w 163"/>
                              <a:gd name="T47" fmla="*/ 18947 h 133"/>
                              <a:gd name="T48" fmla="*/ 15211 w 163"/>
                              <a:gd name="T49" fmla="*/ 43579 h 133"/>
                              <a:gd name="T50" fmla="*/ 15211 w 163"/>
                              <a:gd name="T51" fmla="*/ 202737 h 133"/>
                              <a:gd name="T52" fmla="*/ 294719 w 163"/>
                              <a:gd name="T53" fmla="*/ 198947 h 133"/>
                              <a:gd name="T54" fmla="*/ 290916 w 163"/>
                              <a:gd name="T55" fmla="*/ 39789 h 133"/>
                              <a:gd name="T56" fmla="*/ 201550 w 163"/>
                              <a:gd name="T57" fmla="*/ 20842 h 133"/>
                              <a:gd name="T58" fmla="*/ 161620 w 163"/>
                              <a:gd name="T59" fmla="*/ 43579 h 133"/>
                              <a:gd name="T60" fmla="*/ 161620 w 163"/>
                              <a:gd name="T61" fmla="*/ 197053 h 133"/>
                              <a:gd name="T62" fmla="*/ 178733 w 163"/>
                              <a:gd name="T63" fmla="*/ 189474 h 133"/>
                              <a:gd name="T64" fmla="*/ 273803 w 163"/>
                              <a:gd name="T65" fmla="*/ 195158 h 133"/>
                              <a:gd name="T66" fmla="*/ 19014 w 163"/>
                              <a:gd name="T67" fmla="*/ 216000 h 133"/>
                              <a:gd name="T68" fmla="*/ 30423 w 163"/>
                              <a:gd name="T69" fmla="*/ 227368 h 133"/>
                              <a:gd name="T70" fmla="*/ 117887 w 163"/>
                              <a:gd name="T71" fmla="*/ 221684 h 133"/>
                              <a:gd name="T72" fmla="*/ 140704 w 163"/>
                              <a:gd name="T73" fmla="*/ 236842 h 133"/>
                              <a:gd name="T74" fmla="*/ 169226 w 163"/>
                              <a:gd name="T75" fmla="*/ 234947 h 133"/>
                              <a:gd name="T76" fmla="*/ 193944 w 163"/>
                              <a:gd name="T77" fmla="*/ 219789 h 133"/>
                              <a:gd name="T78" fmla="*/ 273803 w 163"/>
                              <a:gd name="T79" fmla="*/ 227368 h 133"/>
                              <a:gd name="T80" fmla="*/ 289014 w 163"/>
                              <a:gd name="T81" fmla="*/ 216000 h 133"/>
                              <a:gd name="T82" fmla="*/ 218662 w 163"/>
                              <a:gd name="T83" fmla="*/ 200842 h 133"/>
                              <a:gd name="T84" fmla="*/ 159719 w 163"/>
                              <a:gd name="T85" fmla="*/ 217895 h 133"/>
                              <a:gd name="T86" fmla="*/ 144507 w 163"/>
                              <a:gd name="T87" fmla="*/ 214105 h 133"/>
                              <a:gd name="T88" fmla="*/ 76056 w 163"/>
                              <a:gd name="T89" fmla="*/ 202737 h 133"/>
                              <a:gd name="T90" fmla="*/ 19014 w 163"/>
                              <a:gd name="T91" fmla="*/ 216000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pt;margin-top:-21.2pt;height:26.2pt;width:25.5pt;z-index:251682816;mso-width-relative:page;mso-height-relative:page;" coordorigin="4832,10047" coordsize="510,524" o:gfxdata="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">
                <o:lock v:ext="edit" aspectratio="f"/>
                <v:shape id="任意多边形 35" o:spid="_x0000_s1026" o:spt="3" type="#_x0000_t3" style="position:absolute;left:4832;top:10047;height:524;width:510;" fillcolor="#943634" filled="t" stroked="f" coordsize="21600,21600" o:gfxdata="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cQvjO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4893;top:10133;height:326;width:401;" fillcolor="#FFFFFF [3212]" filled="t" stroked="f" coordsize="163,133" o:gfxdata="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zRw6vQAA&#10;ANsAAAAPAAAAAAAAAAEAIAAAACIAAABkcnMvZG93bnJldi54bWxQSwECFAAUAAAACACHTuJAMy8F&#10;njsAAAA5AAAAEAAAAAAAAAABACAAAAAMAQAAZHJzL3NoYXBleG1sLnhtbFBLBQYAAAAABgAGAFsB&#10;AAC2A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97527;126297,9287;346149,51086;383572,69663;594067,4644;753109,78953;762465,529443;711009,585174;687621,599107;528579,571242;444381,603752;388249,617684;308728,603752;257274,575885;74844,599107;46776,589819;0,534088;0,311163;42100,496934;285339,459780;360184,483002;360184,120749;346149,92885;135653,46441;37420,106817;37420,496934;725044,487644;715689,97527;495837,51086;397605,106817;397605,483002;439705,464424;673588,478357;46776,529443;74844,557308;290016,543375;346149,580530;416316,575885;477126,538730;673588,557308;711009,529443;537935,492289;392928,534088;355504,524798;187107,496934;46776,529443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31750</wp:posOffset>
                </wp:positionV>
                <wp:extent cx="1137285" cy="457200"/>
                <wp:effectExtent l="0" t="0" r="0" b="0"/>
                <wp:wrapNone/>
                <wp:docPr id="14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29.55pt;margin-top:2.5pt;height:36pt;width:89.55pt;z-index:251671552;mso-width-relative:page;mso-height-relative:page;" filled="f" stroked="f" coordsize="21600,21600" o:gfxdata="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P+2P/dkAAAAL&#10;AQAADwAAAAAAAAABACAAAAAiAAAAZHJzL2Rvd25yZXYueG1sUEsBAhQAFAAAAAgAh07iQI1pc0qp&#10;AQAAIwMAAA4AAAAAAAAAAQAgAAAAKAEAAGRycy9lMm9Eb2MueG1sUEsFBgAAAAAGAAYAWQEAAEMF&#10;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134620</wp:posOffset>
                </wp:positionV>
                <wp:extent cx="323850" cy="332740"/>
                <wp:effectExtent l="0" t="0" r="0" b="101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32740"/>
                          <a:chOff x="4127" y="8133"/>
                          <a:chExt cx="510" cy="524"/>
                        </a:xfrm>
                      </wpg:grpSpPr>
                      <wps:wsp>
                        <wps:cNvPr id="6" name="任意多边形 35"/>
                        <wps:cNvSpPr>
                          <a:spLocks noChangeAspect="1" noEditPoints="1"/>
                        </wps:cNvSpPr>
                        <wps:spPr>
                          <a:xfrm>
                            <a:off x="4127" y="8133"/>
                            <a:ext cx="510" cy="524"/>
                          </a:xfrm>
                          <a:prstGeom prst="ellipse">
                            <a:avLst/>
                          </a:prstGeom>
                          <a:solidFill>
                            <a:srgbClr val="943634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  <wps:wsp>
                        <wps:cNvPr id="721" name="Freeform 4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202" y="8203"/>
                            <a:ext cx="375" cy="352"/>
                          </a:xfrm>
                          <a:custGeom>
                            <a:avLst/>
                            <a:gdLst>
                              <a:gd name="T0" fmla="*/ 220 w 288"/>
                              <a:gd name="T1" fmla="*/ 173 h 270"/>
                              <a:gd name="T2" fmla="*/ 228 w 288"/>
                              <a:gd name="T3" fmla="*/ 214 h 270"/>
                              <a:gd name="T4" fmla="*/ 231 w 288"/>
                              <a:gd name="T5" fmla="*/ 230 h 270"/>
                              <a:gd name="T6" fmla="*/ 234 w 288"/>
                              <a:gd name="T7" fmla="*/ 244 h 270"/>
                              <a:gd name="T8" fmla="*/ 236 w 288"/>
                              <a:gd name="T9" fmla="*/ 254 h 270"/>
                              <a:gd name="T10" fmla="*/ 237 w 288"/>
                              <a:gd name="T11" fmla="*/ 260 h 270"/>
                              <a:gd name="T12" fmla="*/ 235 w 288"/>
                              <a:gd name="T13" fmla="*/ 268 h 270"/>
                              <a:gd name="T14" fmla="*/ 227 w 288"/>
                              <a:gd name="T15" fmla="*/ 269 h 270"/>
                              <a:gd name="T16" fmla="*/ 223 w 288"/>
                              <a:gd name="T17" fmla="*/ 268 h 270"/>
                              <a:gd name="T18" fmla="*/ 219 w 288"/>
                              <a:gd name="T19" fmla="*/ 267 h 270"/>
                              <a:gd name="T20" fmla="*/ 144 w 288"/>
                              <a:gd name="T21" fmla="*/ 223 h 270"/>
                              <a:gd name="T22" fmla="*/ 107 w 288"/>
                              <a:gd name="T23" fmla="*/ 245 h 270"/>
                              <a:gd name="T24" fmla="*/ 93 w 288"/>
                              <a:gd name="T25" fmla="*/ 253 h 270"/>
                              <a:gd name="T26" fmla="*/ 80 w 288"/>
                              <a:gd name="T27" fmla="*/ 260 h 270"/>
                              <a:gd name="T28" fmla="*/ 70 w 288"/>
                              <a:gd name="T29" fmla="*/ 266 h 270"/>
                              <a:gd name="T30" fmla="*/ 65 w 288"/>
                              <a:gd name="T31" fmla="*/ 269 h 270"/>
                              <a:gd name="T32" fmla="*/ 59 w 288"/>
                              <a:gd name="T33" fmla="*/ 270 h 270"/>
                              <a:gd name="T34" fmla="*/ 53 w 288"/>
                              <a:gd name="T35" fmla="*/ 268 h 270"/>
                              <a:gd name="T36" fmla="*/ 50 w 288"/>
                              <a:gd name="T37" fmla="*/ 264 h 270"/>
                              <a:gd name="T38" fmla="*/ 49 w 288"/>
                              <a:gd name="T39" fmla="*/ 259 h 270"/>
                              <a:gd name="T40" fmla="*/ 51 w 288"/>
                              <a:gd name="T41" fmla="*/ 253 h 270"/>
                              <a:gd name="T42" fmla="*/ 53 w 288"/>
                              <a:gd name="T43" fmla="*/ 242 h 270"/>
                              <a:gd name="T44" fmla="*/ 56 w 288"/>
                              <a:gd name="T45" fmla="*/ 229 h 270"/>
                              <a:gd name="T46" fmla="*/ 60 w 288"/>
                              <a:gd name="T47" fmla="*/ 214 h 270"/>
                              <a:gd name="T48" fmla="*/ 70 w 288"/>
                              <a:gd name="T49" fmla="*/ 173 h 270"/>
                              <a:gd name="T50" fmla="*/ 40 w 288"/>
                              <a:gd name="T51" fmla="*/ 147 h 270"/>
                              <a:gd name="T52" fmla="*/ 28 w 288"/>
                              <a:gd name="T53" fmla="*/ 138 h 270"/>
                              <a:gd name="T54" fmla="*/ 18 w 288"/>
                              <a:gd name="T55" fmla="*/ 129 h 270"/>
                              <a:gd name="T56" fmla="*/ 11 w 288"/>
                              <a:gd name="T57" fmla="*/ 123 h 270"/>
                              <a:gd name="T58" fmla="*/ 8 w 288"/>
                              <a:gd name="T59" fmla="*/ 120 h 270"/>
                              <a:gd name="T60" fmla="*/ 2 w 288"/>
                              <a:gd name="T61" fmla="*/ 113 h 270"/>
                              <a:gd name="T62" fmla="*/ 0 w 288"/>
                              <a:gd name="T63" fmla="*/ 105 h 270"/>
                              <a:gd name="T64" fmla="*/ 3 w 288"/>
                              <a:gd name="T65" fmla="*/ 99 h 270"/>
                              <a:gd name="T66" fmla="*/ 9 w 288"/>
                              <a:gd name="T67" fmla="*/ 96 h 270"/>
                              <a:gd name="T68" fmla="*/ 98 w 288"/>
                              <a:gd name="T69" fmla="*/ 88 h 270"/>
                              <a:gd name="T70" fmla="*/ 131 w 288"/>
                              <a:gd name="T71" fmla="*/ 11 h 270"/>
                              <a:gd name="T72" fmla="*/ 135 w 288"/>
                              <a:gd name="T73" fmla="*/ 3 h 270"/>
                              <a:gd name="T74" fmla="*/ 144 w 288"/>
                              <a:gd name="T75" fmla="*/ 0 h 270"/>
                              <a:gd name="T76" fmla="*/ 149 w 288"/>
                              <a:gd name="T77" fmla="*/ 1 h 270"/>
                              <a:gd name="T78" fmla="*/ 153 w 288"/>
                              <a:gd name="T79" fmla="*/ 4 h 270"/>
                              <a:gd name="T80" fmla="*/ 155 w 288"/>
                              <a:gd name="T81" fmla="*/ 8 h 270"/>
                              <a:gd name="T82" fmla="*/ 157 w 288"/>
                              <a:gd name="T83" fmla="*/ 11 h 270"/>
                              <a:gd name="T84" fmla="*/ 189 w 288"/>
                              <a:gd name="T85" fmla="*/ 87 h 270"/>
                              <a:gd name="T86" fmla="*/ 277 w 288"/>
                              <a:gd name="T87" fmla="*/ 96 h 270"/>
                              <a:gd name="T88" fmla="*/ 285 w 288"/>
                              <a:gd name="T89" fmla="*/ 99 h 270"/>
                              <a:gd name="T90" fmla="*/ 288 w 288"/>
                              <a:gd name="T91" fmla="*/ 105 h 270"/>
                              <a:gd name="T92" fmla="*/ 285 w 288"/>
                              <a:gd name="T93" fmla="*/ 112 h 270"/>
                              <a:gd name="T94" fmla="*/ 279 w 288"/>
                              <a:gd name="T95" fmla="*/ 120 h 270"/>
                              <a:gd name="T96" fmla="*/ 220 w 288"/>
                              <a:gd name="T97" fmla="*/ 173 h 270"/>
                              <a:gd name="T98" fmla="*/ 220 w 288"/>
                              <a:gd name="T99" fmla="*/ 173 h 270"/>
                              <a:gd name="T100" fmla="*/ 220 w 288"/>
                              <a:gd name="T101" fmla="*/ 173 h 27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w 288"/>
                              <a:gd name="T154" fmla="*/ 0 h 270"/>
                              <a:gd name="T155" fmla="*/ 288 w 288"/>
                              <a:gd name="T156" fmla="*/ 270 h 270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T153" t="T154" r="T155" b="T156"/>
                            <a:pathLst>
                              <a:path w="288" h="270">
                                <a:moveTo>
                                  <a:pt x="220" y="173"/>
                                </a:moveTo>
                                <a:cubicBezTo>
                                  <a:pt x="223" y="188"/>
                                  <a:pt x="226" y="202"/>
                                  <a:pt x="228" y="214"/>
                                </a:cubicBezTo>
                                <a:cubicBezTo>
                                  <a:pt x="229" y="219"/>
                                  <a:pt x="230" y="224"/>
                                  <a:pt x="231" y="230"/>
                                </a:cubicBezTo>
                                <a:cubicBezTo>
                                  <a:pt x="232" y="235"/>
                                  <a:pt x="233" y="239"/>
                                  <a:pt x="234" y="244"/>
                                </a:cubicBezTo>
                                <a:cubicBezTo>
                                  <a:pt x="235" y="248"/>
                                  <a:pt x="236" y="251"/>
                                  <a:pt x="236" y="254"/>
                                </a:cubicBezTo>
                                <a:cubicBezTo>
                                  <a:pt x="237" y="257"/>
                                  <a:pt x="237" y="259"/>
                                  <a:pt x="237" y="260"/>
                                </a:cubicBezTo>
                                <a:cubicBezTo>
                                  <a:pt x="238" y="264"/>
                                  <a:pt x="237" y="266"/>
                                  <a:pt x="235" y="268"/>
                                </a:cubicBezTo>
                                <a:cubicBezTo>
                                  <a:pt x="233" y="269"/>
                                  <a:pt x="230" y="269"/>
                                  <a:pt x="227" y="269"/>
                                </a:cubicBezTo>
                                <a:cubicBezTo>
                                  <a:pt x="226" y="269"/>
                                  <a:pt x="225" y="269"/>
                                  <a:pt x="223" y="268"/>
                                </a:cubicBezTo>
                                <a:cubicBezTo>
                                  <a:pt x="221" y="268"/>
                                  <a:pt x="220" y="267"/>
                                  <a:pt x="219" y="267"/>
                                </a:cubicBezTo>
                                <a:cubicBezTo>
                                  <a:pt x="144" y="223"/>
                                  <a:pt x="144" y="223"/>
                                  <a:pt x="144" y="223"/>
                                </a:cubicBezTo>
                                <a:cubicBezTo>
                                  <a:pt x="130" y="231"/>
                                  <a:pt x="118" y="238"/>
                                  <a:pt x="107" y="245"/>
                                </a:cubicBezTo>
                                <a:cubicBezTo>
                                  <a:pt x="102" y="247"/>
                                  <a:pt x="98" y="250"/>
                                  <a:pt x="93" y="253"/>
                                </a:cubicBezTo>
                                <a:cubicBezTo>
                                  <a:pt x="88" y="255"/>
                                  <a:pt x="84" y="258"/>
                                  <a:pt x="80" y="260"/>
                                </a:cubicBezTo>
                                <a:cubicBezTo>
                                  <a:pt x="76" y="263"/>
                                  <a:pt x="73" y="264"/>
                                  <a:pt x="70" y="266"/>
                                </a:cubicBezTo>
                                <a:cubicBezTo>
                                  <a:pt x="67" y="268"/>
                                  <a:pt x="66" y="268"/>
                                  <a:pt x="65" y="269"/>
                                </a:cubicBezTo>
                                <a:cubicBezTo>
                                  <a:pt x="63" y="270"/>
                                  <a:pt x="61" y="270"/>
                                  <a:pt x="59" y="270"/>
                                </a:cubicBezTo>
                                <a:cubicBezTo>
                                  <a:pt x="57" y="270"/>
                                  <a:pt x="55" y="269"/>
                                  <a:pt x="53" y="268"/>
                                </a:cubicBezTo>
                                <a:cubicBezTo>
                                  <a:pt x="52" y="267"/>
                                  <a:pt x="50" y="265"/>
                                  <a:pt x="50" y="264"/>
                                </a:cubicBezTo>
                                <a:cubicBezTo>
                                  <a:pt x="49" y="262"/>
                                  <a:pt x="49" y="260"/>
                                  <a:pt x="49" y="259"/>
                                </a:cubicBezTo>
                                <a:cubicBezTo>
                                  <a:pt x="49" y="258"/>
                                  <a:pt x="50" y="256"/>
                                  <a:pt x="51" y="253"/>
                                </a:cubicBezTo>
                                <a:cubicBezTo>
                                  <a:pt x="51" y="250"/>
                                  <a:pt x="52" y="246"/>
                                  <a:pt x="53" y="242"/>
                                </a:cubicBezTo>
                                <a:cubicBezTo>
                                  <a:pt x="54" y="238"/>
                                  <a:pt x="55" y="234"/>
                                  <a:pt x="56" y="229"/>
                                </a:cubicBezTo>
                                <a:cubicBezTo>
                                  <a:pt x="58" y="224"/>
                                  <a:pt x="59" y="219"/>
                                  <a:pt x="60" y="214"/>
                                </a:cubicBezTo>
                                <a:cubicBezTo>
                                  <a:pt x="63" y="202"/>
                                  <a:pt x="66" y="188"/>
                                  <a:pt x="70" y="173"/>
                                </a:cubicBezTo>
                                <a:cubicBezTo>
                                  <a:pt x="59" y="164"/>
                                  <a:pt x="49" y="155"/>
                                  <a:pt x="40" y="147"/>
                                </a:cubicBezTo>
                                <a:cubicBezTo>
                                  <a:pt x="36" y="144"/>
                                  <a:pt x="32" y="141"/>
                                  <a:pt x="28" y="138"/>
                                </a:cubicBezTo>
                                <a:cubicBezTo>
                                  <a:pt x="25" y="135"/>
                                  <a:pt x="21" y="132"/>
                                  <a:pt x="18" y="129"/>
                                </a:cubicBezTo>
                                <a:cubicBezTo>
                                  <a:pt x="15" y="127"/>
                                  <a:pt x="13" y="124"/>
                                  <a:pt x="11" y="123"/>
                                </a:cubicBezTo>
                                <a:cubicBezTo>
                                  <a:pt x="9" y="121"/>
                                  <a:pt x="8" y="120"/>
                                  <a:pt x="8" y="120"/>
                                </a:cubicBezTo>
                                <a:cubicBezTo>
                                  <a:pt x="6" y="118"/>
                                  <a:pt x="4" y="116"/>
                                  <a:pt x="2" y="113"/>
                                </a:cubicBezTo>
                                <a:cubicBezTo>
                                  <a:pt x="0" y="110"/>
                                  <a:pt x="0" y="108"/>
                                  <a:pt x="0" y="105"/>
                                </a:cubicBezTo>
                                <a:cubicBezTo>
                                  <a:pt x="0" y="103"/>
                                  <a:pt x="2" y="100"/>
                                  <a:pt x="3" y="99"/>
                                </a:cubicBezTo>
                                <a:cubicBezTo>
                                  <a:pt x="5" y="97"/>
                                  <a:pt x="7" y="96"/>
                                  <a:pt x="9" y="96"/>
                                </a:cubicBezTo>
                                <a:cubicBezTo>
                                  <a:pt x="98" y="88"/>
                                  <a:pt x="98" y="88"/>
                                  <a:pt x="98" y="88"/>
                                </a:cubicBezTo>
                                <a:cubicBezTo>
                                  <a:pt x="131" y="11"/>
                                  <a:pt x="131" y="11"/>
                                  <a:pt x="131" y="11"/>
                                </a:cubicBezTo>
                                <a:cubicBezTo>
                                  <a:pt x="132" y="8"/>
                                  <a:pt x="133" y="5"/>
                                  <a:pt x="135" y="3"/>
                                </a:cubicBezTo>
                                <a:cubicBezTo>
                                  <a:pt x="137" y="1"/>
                                  <a:pt x="140" y="0"/>
                                  <a:pt x="144" y="0"/>
                                </a:cubicBezTo>
                                <a:cubicBezTo>
                                  <a:pt x="146" y="0"/>
                                  <a:pt x="148" y="0"/>
                                  <a:pt x="149" y="1"/>
                                </a:cubicBezTo>
                                <a:cubicBezTo>
                                  <a:pt x="150" y="2"/>
                                  <a:pt x="152" y="3"/>
                                  <a:pt x="153" y="4"/>
                                </a:cubicBezTo>
                                <a:cubicBezTo>
                                  <a:pt x="154" y="5"/>
                                  <a:pt x="154" y="7"/>
                                  <a:pt x="155" y="8"/>
                                </a:cubicBezTo>
                                <a:cubicBezTo>
                                  <a:pt x="156" y="9"/>
                                  <a:pt x="156" y="10"/>
                                  <a:pt x="157" y="11"/>
                                </a:cubicBezTo>
                                <a:cubicBezTo>
                                  <a:pt x="189" y="87"/>
                                  <a:pt x="189" y="87"/>
                                  <a:pt x="189" y="87"/>
                                </a:cubicBezTo>
                                <a:cubicBezTo>
                                  <a:pt x="277" y="96"/>
                                  <a:pt x="277" y="96"/>
                                  <a:pt x="277" y="96"/>
                                </a:cubicBezTo>
                                <a:cubicBezTo>
                                  <a:pt x="281" y="97"/>
                                  <a:pt x="284" y="98"/>
                                  <a:pt x="285" y="99"/>
                                </a:cubicBezTo>
                                <a:cubicBezTo>
                                  <a:pt x="287" y="101"/>
                                  <a:pt x="288" y="103"/>
                                  <a:pt x="288" y="105"/>
                                </a:cubicBezTo>
                                <a:cubicBezTo>
                                  <a:pt x="288" y="108"/>
                                  <a:pt x="287" y="110"/>
                                  <a:pt x="285" y="112"/>
                                </a:cubicBezTo>
                                <a:cubicBezTo>
                                  <a:pt x="284" y="114"/>
                                  <a:pt x="281" y="117"/>
                                  <a:pt x="279" y="120"/>
                                </a:cubicBezTo>
                                <a:lnTo>
                                  <a:pt x="220" y="173"/>
                                </a:lnTo>
                                <a:close/>
                                <a:moveTo>
                                  <a:pt x="220" y="173"/>
                                </a:moveTo>
                                <a:cubicBezTo>
                                  <a:pt x="220" y="173"/>
                                  <a:pt x="220" y="173"/>
                                  <a:pt x="220" y="17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3.25pt;margin-top:10.6pt;height:26.2pt;width:25.5pt;z-index:251662336;mso-width-relative:page;mso-height-relative:page;" coordorigin="4127,8133" coordsize="510,524" o:gfxdata="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">
                <o:lock v:ext="edit" aspectratio="f"/>
                <v:shape id="任意多边形 35" o:spid="_x0000_s1026" o:spt="3" type="#_x0000_t3" style="position:absolute;left:4127;top:8133;height:524;width:510;" fillcolor="#943634" filled="t" stroked="f" coordsize="21600,21600" o:gfxdata="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3k0wS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t"/>
                </v:shape>
                <v:shape id="Freeform 441" o:spid="_x0000_s1026" o:spt="100" style="position:absolute;left:4202;top:8203;height:352;width:375;" fillcolor="#FFFFFF [3212]" filled="t" stroked="f" coordsize="288,270" o:gfxdata="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9ZWYr4A&#10;AADcAAAADwAAAAAAAAABACAAAAAiAAAAZHJzL2Rvd25yZXYueG1sUEsBAhQAFAAAAAgAh07iQDMv&#10;BZ47AAAAOQAAABAAAAAAAAAAAQAgAAAADQEAAGRycy9zaGFwZXhtbC54bWxQSwUGAAAAAAYABgBb&#10;AQAAtwMAAAAA&#10;" path="m220,173c223,188,226,202,228,214c229,219,230,224,231,230c232,235,233,239,234,244c235,248,236,251,236,254c237,257,237,259,237,260c238,264,237,266,235,268c233,269,230,269,227,269c226,269,225,269,223,268c221,268,220,267,219,267c144,223,144,223,144,223c130,231,118,238,107,245c102,247,98,250,93,253c88,255,84,258,80,260c76,263,73,264,70,266c67,268,66,268,65,269c63,270,61,270,59,270c57,270,55,269,53,268c52,267,50,265,50,264c49,262,49,260,49,259c49,258,50,256,51,253c51,250,52,246,53,242c54,238,55,234,56,229c58,224,59,219,60,214c63,202,66,188,70,173c59,164,49,155,40,147c36,144,32,141,28,138c25,135,21,132,18,129c15,127,13,124,11,123c9,121,8,120,8,120c6,118,4,116,2,113c0,110,0,108,0,105c0,103,2,100,3,99c5,97,7,96,9,96c98,88,98,88,98,88c131,11,131,11,131,11c132,8,133,5,135,3c137,1,140,0,144,0c146,0,148,0,149,1c150,2,152,3,153,4c154,5,154,7,155,8c156,9,156,10,157,11c189,87,189,87,189,87c277,96,277,96,277,96c281,97,284,98,285,99c287,101,288,103,288,105c288,108,287,110,285,112c284,114,281,117,279,120l220,173xm220,173c220,173,220,173,220,173e">
                  <v:path o:connectlocs="286,225;296,278;300,299;304,318;307,331;308,338;305,349;295,350;290,349;285,348;187,290;139,319;121,329;104,338;91,346;84,350;76,352;69,349;65,344;63,337;66,329;69,315;72,298;78,278;91,225;52,191;36,179;23,168;14,160;10,156;2,147;0,136;3,129;11,125;127,114;170,14;175,3;187,0;194,1;199,5;201,10;204,14;246,113;360,125;371,129;375,136;371,146;363,156;286,225;286,225;286,225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59055</wp:posOffset>
                </wp:positionV>
                <wp:extent cx="1137285" cy="457200"/>
                <wp:effectExtent l="0" t="0" r="0" b="0"/>
                <wp:wrapNone/>
                <wp:docPr id="13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39.7pt;margin-top:4.65pt;height:36pt;width:89.55pt;z-index:251670528;mso-width-relative:page;mso-height-relative:page;" filled="f" stroked="f" coordsize="21600,21600" o:gfxdata="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2cb7M1wAAAAoBAAAP&#10;AAAAAAAAAAEAIAAAACIAAABkcnMvZG93bnJldi54bWxQSwECFAAUAAAACACHTuJAP9+RMacBAAAj&#10;AwAADgAAAAAAAAABACAAAAAmAQAAZHJzL2Uyb0RvYy54bWxQSwUGAAAAAAYABgBZAQAAPw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167005</wp:posOffset>
                </wp:positionV>
                <wp:extent cx="329565" cy="329565"/>
                <wp:effectExtent l="0" t="0" r="13335" b="13335"/>
                <wp:wrapNone/>
                <wp:docPr id="24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9565" cy="3295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4495" y="0"/>
                            </a:cxn>
                            <a:cxn ang="0">
                              <a:pos x="288000" y="144000"/>
                            </a:cxn>
                            <a:cxn ang="0">
                              <a:pos x="144495" y="288000"/>
                            </a:cxn>
                            <a:cxn ang="0">
                              <a:pos x="0" y="144000"/>
                            </a:cxn>
                            <a:cxn ang="0">
                              <a:pos x="212784" y="126247"/>
                            </a:cxn>
                            <a:cxn ang="0">
                              <a:pos x="218722" y="133151"/>
                            </a:cxn>
                            <a:cxn ang="0">
                              <a:pos x="218722" y="210082"/>
                            </a:cxn>
                            <a:cxn ang="0">
                              <a:pos x="192990" y="236712"/>
                            </a:cxn>
                            <a:cxn ang="0">
                              <a:pos x="84124" y="236712"/>
                            </a:cxn>
                            <a:cxn ang="0">
                              <a:pos x="55423" y="210082"/>
                            </a:cxn>
                            <a:cxn ang="0">
                              <a:pos x="55423" y="96658"/>
                            </a:cxn>
                            <a:cxn ang="0">
                              <a:pos x="84124" y="69041"/>
                            </a:cxn>
                            <a:cxn ang="0">
                              <a:pos x="145485" y="69041"/>
                            </a:cxn>
                            <a:cxn ang="0">
                              <a:pos x="152412" y="74959"/>
                            </a:cxn>
                            <a:cxn ang="0">
                              <a:pos x="145485" y="80877"/>
                            </a:cxn>
                            <a:cxn ang="0">
                              <a:pos x="84124" y="80877"/>
                            </a:cxn>
                            <a:cxn ang="0">
                              <a:pos x="66309" y="96658"/>
                            </a:cxn>
                            <a:cxn ang="0">
                              <a:pos x="66309" y="210082"/>
                            </a:cxn>
                            <a:cxn ang="0">
                              <a:pos x="84124" y="224877"/>
                            </a:cxn>
                            <a:cxn ang="0">
                              <a:pos x="192990" y="224877"/>
                            </a:cxn>
                            <a:cxn ang="0">
                              <a:pos x="206845" y="210082"/>
                            </a:cxn>
                            <a:cxn ang="0">
                              <a:pos x="206845" y="133151"/>
                            </a:cxn>
                            <a:cxn ang="0">
                              <a:pos x="212784" y="126247"/>
                            </a:cxn>
                            <a:cxn ang="0">
                              <a:pos x="225649" y="71014"/>
                            </a:cxn>
                            <a:cxn ang="0">
                              <a:pos x="225649" y="97644"/>
                            </a:cxn>
                            <a:cxn ang="0">
                              <a:pos x="204866" y="114411"/>
                            </a:cxn>
                            <a:cxn ang="0">
                              <a:pos x="131629" y="195288"/>
                            </a:cxn>
                            <a:cxn ang="0">
                              <a:pos x="129649" y="195288"/>
                            </a:cxn>
                            <a:cxn ang="0">
                              <a:pos x="128660" y="194301"/>
                            </a:cxn>
                            <a:cxn ang="0">
                              <a:pos x="92041" y="208110"/>
                            </a:cxn>
                            <a:cxn ang="0">
                              <a:pos x="85113" y="200219"/>
                            </a:cxn>
                            <a:cxn ang="0">
                              <a:pos x="96000" y="160767"/>
                            </a:cxn>
                            <a:cxn ang="0">
                              <a:pos x="96000" y="160767"/>
                            </a:cxn>
                            <a:cxn ang="0">
                              <a:pos x="96000" y="157808"/>
                            </a:cxn>
                            <a:cxn ang="0">
                              <a:pos x="174186" y="82849"/>
                            </a:cxn>
                            <a:cxn ang="0">
                              <a:pos x="191010" y="62137"/>
                            </a:cxn>
                            <a:cxn ang="0">
                              <a:pos x="216742" y="62137"/>
                            </a:cxn>
                            <a:cxn ang="0">
                              <a:pos x="225649" y="71014"/>
                            </a:cxn>
                            <a:cxn ang="0">
                              <a:pos x="100948" y="191342"/>
                            </a:cxn>
                            <a:cxn ang="0">
                              <a:pos x="116784" y="185425"/>
                            </a:cxn>
                            <a:cxn ang="0">
                              <a:pos x="105897" y="174575"/>
                            </a:cxn>
                            <a:cxn ang="0">
                              <a:pos x="100948" y="191342"/>
                            </a:cxn>
                            <a:cxn ang="0">
                              <a:pos x="126680" y="178521"/>
                            </a:cxn>
                            <a:cxn ang="0">
                              <a:pos x="195959" y="107507"/>
                            </a:cxn>
                            <a:cxn ang="0">
                              <a:pos x="180124" y="91726"/>
                            </a:cxn>
                            <a:cxn ang="0">
                              <a:pos x="111835" y="162740"/>
                            </a:cxn>
                            <a:cxn ang="0">
                              <a:pos x="126680" y="178521"/>
                            </a:cxn>
                            <a:cxn ang="0">
                              <a:pos x="216742" y="88767"/>
                            </a:cxn>
                            <a:cxn ang="0">
                              <a:pos x="216742" y="79890"/>
                            </a:cxn>
                            <a:cxn ang="0">
                              <a:pos x="207835" y="71014"/>
                            </a:cxn>
                            <a:cxn ang="0">
                              <a:pos x="203876" y="69041"/>
                            </a:cxn>
                            <a:cxn ang="0">
                              <a:pos x="199918" y="71014"/>
                            </a:cxn>
                            <a:cxn ang="0">
                              <a:pos x="187052" y="82849"/>
                            </a:cxn>
                            <a:cxn ang="0">
                              <a:pos x="204866" y="100603"/>
                            </a:cxn>
                            <a:cxn ang="0">
                              <a:pos x="216742" y="88767"/>
                            </a:cxn>
                            <a:cxn ang="0">
                              <a:pos x="216742" y="88767"/>
                            </a:cxn>
                            <a:cxn ang="0">
                              <a:pos x="216742" y="88767"/>
                            </a:cxn>
                          </a:cxnLst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15" y="128"/>
                              </a:moveTo>
                              <a:cubicBezTo>
                                <a:pt x="219" y="128"/>
                                <a:pt x="221" y="131"/>
                                <a:pt x="221" y="135"/>
                              </a:cubicBezTo>
                              <a:cubicBezTo>
                                <a:pt x="221" y="135"/>
                                <a:pt x="221" y="135"/>
                                <a:pt x="221" y="213"/>
                              </a:cubicBezTo>
                              <a:cubicBezTo>
                                <a:pt x="221" y="229"/>
                                <a:pt x="211" y="240"/>
                                <a:pt x="195" y="240"/>
                              </a:cubicBezTo>
                              <a:cubicBezTo>
                                <a:pt x="195" y="240"/>
                                <a:pt x="195" y="240"/>
                                <a:pt x="85" y="240"/>
                              </a:cubicBezTo>
                              <a:cubicBezTo>
                                <a:pt x="68" y="240"/>
                                <a:pt x="56" y="229"/>
                                <a:pt x="56" y="213"/>
                              </a:cubicBezTo>
                              <a:cubicBezTo>
                                <a:pt x="56" y="213"/>
                                <a:pt x="56" y="213"/>
                                <a:pt x="56" y="98"/>
                              </a:cubicBezTo>
                              <a:cubicBezTo>
                                <a:pt x="56" y="83"/>
                                <a:pt x="68" y="70"/>
                                <a:pt x="85" y="70"/>
                              </a:cubicBezTo>
                              <a:cubicBezTo>
                                <a:pt x="85" y="70"/>
                                <a:pt x="85" y="70"/>
                                <a:pt x="147" y="70"/>
                              </a:cubicBezTo>
                              <a:cubicBezTo>
                                <a:pt x="151" y="70"/>
                                <a:pt x="154" y="72"/>
                                <a:pt x="154" y="76"/>
                              </a:cubicBezTo>
                              <a:cubicBezTo>
                                <a:pt x="154" y="79"/>
                                <a:pt x="151" y="82"/>
                                <a:pt x="147" y="82"/>
                              </a:cubicBezTo>
                              <a:cubicBezTo>
                                <a:pt x="147" y="82"/>
                                <a:pt x="147" y="82"/>
                                <a:pt x="85" y="82"/>
                              </a:cubicBezTo>
                              <a:cubicBezTo>
                                <a:pt x="77" y="82"/>
                                <a:pt x="67" y="91"/>
                                <a:pt x="67" y="98"/>
                              </a:cubicBezTo>
                              <a:cubicBezTo>
                                <a:pt x="67" y="98"/>
                                <a:pt x="67" y="98"/>
                                <a:pt x="67" y="213"/>
                              </a:cubicBezTo>
                              <a:cubicBezTo>
                                <a:pt x="67" y="221"/>
                                <a:pt x="77" y="228"/>
                                <a:pt x="85" y="228"/>
                              </a:cubicBezTo>
                              <a:cubicBezTo>
                                <a:pt x="85" y="228"/>
                                <a:pt x="85" y="228"/>
                                <a:pt x="195" y="228"/>
                              </a:cubicBezTo>
                              <a:cubicBezTo>
                                <a:pt x="204" y="228"/>
                                <a:pt x="209" y="221"/>
                                <a:pt x="209" y="213"/>
                              </a:cubicBezTo>
                              <a:cubicBezTo>
                                <a:pt x="209" y="213"/>
                                <a:pt x="209" y="213"/>
                                <a:pt x="209" y="135"/>
                              </a:cubicBezTo>
                              <a:cubicBezTo>
                                <a:pt x="209" y="131"/>
                                <a:pt x="212" y="128"/>
                                <a:pt x="215" y="128"/>
                              </a:cubicBezTo>
                              <a:close/>
                              <a:moveTo>
                                <a:pt x="228" y="72"/>
                              </a:moveTo>
                              <a:cubicBezTo>
                                <a:pt x="235" y="80"/>
                                <a:pt x="235" y="92"/>
                                <a:pt x="228" y="99"/>
                              </a:cubicBezTo>
                              <a:cubicBezTo>
                                <a:pt x="228" y="99"/>
                                <a:pt x="228" y="99"/>
                                <a:pt x="207" y="116"/>
                              </a:cubicBezTo>
                              <a:cubicBezTo>
                                <a:pt x="207" y="116"/>
                                <a:pt x="207" y="116"/>
                                <a:pt x="133" y="198"/>
                              </a:cubicBezTo>
                              <a:cubicBezTo>
                                <a:pt x="133" y="198"/>
                                <a:pt x="133" y="198"/>
                                <a:pt x="131" y="198"/>
                              </a:cubicBezTo>
                              <a:cubicBezTo>
                                <a:pt x="131" y="198"/>
                                <a:pt x="131" y="198"/>
                                <a:pt x="130" y="197"/>
                              </a:cubicBezTo>
                              <a:cubicBezTo>
                                <a:pt x="130" y="197"/>
                                <a:pt x="130" y="197"/>
                                <a:pt x="93" y="211"/>
                              </a:cubicBezTo>
                              <a:cubicBezTo>
                                <a:pt x="93" y="211"/>
                                <a:pt x="93" y="211"/>
                                <a:pt x="86" y="203"/>
                              </a:cubicBezTo>
                              <a:cubicBezTo>
                                <a:pt x="86" y="203"/>
                                <a:pt x="86" y="20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0"/>
                              </a:cubicBezTo>
                              <a:cubicBezTo>
                                <a:pt x="97" y="160"/>
                                <a:pt x="97" y="160"/>
                                <a:pt x="176" y="84"/>
                              </a:cubicBezTo>
                              <a:cubicBezTo>
                                <a:pt x="176" y="84"/>
                                <a:pt x="176" y="84"/>
                                <a:pt x="193" y="63"/>
                              </a:cubicBezTo>
                              <a:cubicBezTo>
                                <a:pt x="200" y="56"/>
                                <a:pt x="212" y="56"/>
                                <a:pt x="219" y="63"/>
                              </a:cubicBezTo>
                              <a:cubicBezTo>
                                <a:pt x="219" y="63"/>
                                <a:pt x="219" y="63"/>
                                <a:pt x="228" y="72"/>
                              </a:cubicBezTo>
                              <a:close/>
                              <a:moveTo>
                                <a:pt x="102" y="194"/>
                              </a:moveTo>
                              <a:cubicBezTo>
                                <a:pt x="102" y="194"/>
                                <a:pt x="102" y="194"/>
                                <a:pt x="118" y="188"/>
                              </a:cubicBezTo>
                              <a:cubicBezTo>
                                <a:pt x="118" y="188"/>
                                <a:pt x="118" y="188"/>
                                <a:pt x="107" y="177"/>
                              </a:cubicBezTo>
                              <a:cubicBezTo>
                                <a:pt x="107" y="177"/>
                                <a:pt x="107" y="177"/>
                                <a:pt x="102" y="194"/>
                              </a:cubicBezTo>
                              <a:close/>
                              <a:moveTo>
                                <a:pt x="128" y="181"/>
                              </a:moveTo>
                              <a:cubicBezTo>
                                <a:pt x="128" y="181"/>
                                <a:pt x="128" y="181"/>
                                <a:pt x="198" y="109"/>
                              </a:cubicBezTo>
                              <a:cubicBezTo>
                                <a:pt x="198" y="109"/>
                                <a:pt x="198" y="109"/>
                                <a:pt x="182" y="93"/>
                              </a:cubicBezTo>
                              <a:cubicBezTo>
                                <a:pt x="182" y="93"/>
                                <a:pt x="182" y="93"/>
                                <a:pt x="113" y="165"/>
                              </a:cubicBezTo>
                              <a:cubicBezTo>
                                <a:pt x="113" y="165"/>
                                <a:pt x="113" y="165"/>
                                <a:pt x="128" y="181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22" y="88"/>
                                <a:pt x="222" y="84"/>
                                <a:pt x="219" y="81"/>
                              </a:cubicBezTo>
                              <a:cubicBezTo>
                                <a:pt x="219" y="81"/>
                                <a:pt x="219" y="81"/>
                                <a:pt x="210" y="72"/>
                              </a:cubicBezTo>
                              <a:cubicBezTo>
                                <a:pt x="209" y="71"/>
                                <a:pt x="207" y="70"/>
                                <a:pt x="206" y="70"/>
                              </a:cubicBezTo>
                              <a:cubicBezTo>
                                <a:pt x="205" y="70"/>
                                <a:pt x="203" y="71"/>
                                <a:pt x="202" y="72"/>
                              </a:cubicBezTo>
                              <a:cubicBezTo>
                                <a:pt x="202" y="72"/>
                                <a:pt x="202" y="72"/>
                                <a:pt x="189" y="84"/>
                              </a:cubicBezTo>
                              <a:cubicBezTo>
                                <a:pt x="189" y="84"/>
                                <a:pt x="189" y="84"/>
                                <a:pt x="207" y="102"/>
                              </a:cubicBezTo>
                              <a:cubicBezTo>
                                <a:pt x="207" y="102"/>
                                <a:pt x="207" y="102"/>
                                <a:pt x="219" y="90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19" y="90"/>
                                <a:pt x="219" y="90"/>
                                <a:pt x="219" y="90"/>
                              </a:cubicBez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-69.45pt;margin-top:13.15pt;height:25.95pt;width:25.95pt;z-index:251679744;mso-width-relative:page;mso-height-relative:page;" fillcolor="#943634" filled="t" stroked="f" coordsize="291,292" o:gfxdata="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<v:path o:connectlocs="0,144000;144495,0;288000,144000;144495,288000;0,144000;212784,126247;218722,133151;218722,210082;192990,236712;84124,236712;55423,210082;55423,96658;84124,69041;145485,69041;152412,74959;145485,80877;84124,80877;66309,96658;66309,210082;84124,224877;192990,224877;206845,210082;206845,133151;212784,126247;225649,71014;225649,97644;204866,114411;131629,195288;129649,195288;128660,194301;92041,208110;85113,200219;96000,160767;96000,160767;96000,157808;174186,82849;191010,62137;216742,62137;225649,71014;100948,191342;116784,185425;105897,174575;100948,191342;126680,178521;195959,107507;180124,91726;111835,162740;126680,178521;216742,88767;216742,79890;207835,71014;203876,69041;199918,71014;187052,82849;204866,100603;216742,88767;216742,88767;216742,88767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64770</wp:posOffset>
                </wp:positionV>
                <wp:extent cx="3653790" cy="1631950"/>
                <wp:effectExtent l="0" t="0" r="0" b="0"/>
                <wp:wrapNone/>
                <wp:docPr id="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790" cy="16319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236" w:leftChars="0" w:hanging="236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lang w:eastAsia="zh-CN"/>
                              </w:rPr>
                              <w:t>工作认真，愿意尝试新东西，对新东西有好奇心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236" w:leftChars="0" w:hanging="236" w:firstLineChars="0"/>
                              <w:jc w:val="both"/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lang w:eastAsia="zh-CN"/>
                              </w:rPr>
                              <w:t>喜欢折腾，善于折腾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236" w:leftChars="0" w:hanging="236" w:firstLineChars="0"/>
                              <w:jc w:val="both"/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lang w:eastAsia="zh-CN"/>
                              </w:rPr>
                              <w:t>良好的语言沟通能力，能够积极主动交流以便快速解决问题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236" w:leftChars="0" w:hanging="236" w:firstLineChars="0"/>
                              <w:jc w:val="both"/>
                              <w:rPr>
                                <w:rFonts w:ascii="微软雅黑" w:hAnsi="微软雅黑" w:eastAsia="微软雅黑"/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lang w:eastAsia="zh-CN"/>
                              </w:rPr>
                              <w:t>性格外向开朗，喜欢运动，喜欢打篮球，能够独立解决问题。</w:t>
                            </w:r>
                          </w:p>
                          <w:p>
                            <w:pPr>
                              <w:rPr>
                                <w:color w:val="auto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196.65pt;margin-top:5.1pt;height:128.5pt;width:287.7pt;z-index:251666432;v-text-anchor:middle;mso-width-relative:page;mso-height-relative:page;" filled="f" stroked="f" coordsize="21600,21600" o:gfxdata="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DBDFF2gAAAAsBAAAPAAAAAAAAAAEAIAAAACIA&#10;AABkcnMvZG93bnJldi54bWxQSwECFAAUAAAACACHTuJA+auAK0ACAABXBAAADgAAAAAAAAABACAA&#10;AAApAQAAZHJzL2Uyb0RvYy54bWxQSwUGAAAAAAYABgBZAQAA2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napToGrid w:val="0"/>
                        <w:ind w:left="236" w:leftChars="0" w:hanging="236" w:firstLineChars="0"/>
                        <w:jc w:val="both"/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lang w:eastAsia="zh-CN"/>
                        </w:rPr>
                        <w:t>工作认真，愿意尝试新东西，对新东西有好奇心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napToGrid w:val="0"/>
                        <w:ind w:left="236" w:leftChars="0" w:hanging="236" w:firstLineChars="0"/>
                        <w:jc w:val="both"/>
                        <w:rPr>
                          <w:rFonts w:ascii="微软雅黑" w:hAnsi="微软雅黑" w:eastAsia="微软雅黑"/>
                          <w:color w:val="auto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lang w:eastAsia="zh-CN"/>
                        </w:rPr>
                        <w:t>喜欢折腾，善于折腾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napToGrid w:val="0"/>
                        <w:ind w:left="236" w:leftChars="0" w:hanging="236" w:firstLineChars="0"/>
                        <w:jc w:val="both"/>
                        <w:rPr>
                          <w:rFonts w:ascii="微软雅黑" w:hAnsi="微软雅黑" w:eastAsia="微软雅黑"/>
                          <w:color w:val="auto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lang w:eastAsia="zh-CN"/>
                        </w:rPr>
                        <w:t>良好的语言沟通能力，能够积极主动交流以便快速解决问题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napToGrid w:val="0"/>
                        <w:ind w:left="236" w:leftChars="0" w:hanging="236" w:firstLineChars="0"/>
                        <w:jc w:val="both"/>
                        <w:rPr>
                          <w:rFonts w:ascii="微软雅黑" w:hAnsi="微软雅黑" w:eastAsia="微软雅黑"/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lang w:eastAsia="zh-CN"/>
                        </w:rPr>
                        <w:t>性格外向开朗，喜欢运动，喜欢打篮球，能够独立解决问题。</w:t>
                      </w:r>
                    </w:p>
                    <w:p>
                      <w:pPr>
                        <w:rPr>
                          <w:color w:val="auto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53340</wp:posOffset>
                </wp:positionV>
                <wp:extent cx="2990215" cy="6985"/>
                <wp:effectExtent l="0" t="0" r="0" b="0"/>
                <wp:wrapNone/>
                <wp:docPr id="19" name="自选图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21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2" o:spid="_x0000_s1026" o:spt="32" type="#_x0000_t32" style="position:absolute;left:0pt;margin-left:230.2pt;margin-top:4.2pt;height:0.55pt;width:235.45pt;z-index:251675648;mso-width-relative:page;mso-height-relative:page;" filled="f" stroked="t" coordsize="21600,21600" o:gfxdata="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nB/1zaAAAA&#10;CwEAAA8AAAAAAAAAAQAgAAAAIgAAAGRycy9kb3ducmV2LnhtbFBLAQIUABQAAAAIAIdO4kDdJNGc&#10;4gEAAJsDAAAOAAAAAAAAAAEAIAAAACkBAABkcnMvZTJvRG9jLnhtbFBLBQYAAAAABgAGAFkBAAB9&#10;BQAAAAA=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-730885</wp:posOffset>
                </wp:positionH>
                <wp:positionV relativeFrom="paragraph">
                  <wp:posOffset>62865</wp:posOffset>
                </wp:positionV>
                <wp:extent cx="3124200" cy="1661160"/>
                <wp:effectExtent l="0" t="0" r="0" b="0"/>
                <wp:wrapNone/>
                <wp:docPr id="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6611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236" w:leftChars="0" w:hanging="236" w:firstLineChars="0"/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XXXXXXXXXXXXXXXX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236" w:leftChars="0" w:hanging="236" w:firstLineChars="0"/>
                              <w:jc w:val="both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XXXXXXXXXXXXXXXX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236" w:leftChars="0" w:hanging="236" w:firstLineChars="0"/>
                              <w:jc w:val="both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XXXXXXXXXXXXXXXX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236" w:leftChars="0" w:hanging="236" w:firstLineChars="0"/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0"/>
                                <w:lang w:val="en-US" w:eastAsia="zh-CN"/>
                              </w:rPr>
                              <w:t>XXXXXXXXXXXXXXXXXX</w:t>
                            </w:r>
                          </w:p>
                          <w:p>
                            <w:pPr>
                              <w:rPr>
                                <w:color w:val="auto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7.55pt;margin-top:4.95pt;height:130.8pt;width:246pt;z-index:251665408;v-text-anchor:middle;mso-width-relative:page;mso-height-relative:page;" filled="f" stroked="f" coordsize="21600,21600" o:gfxdata="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vf1lbZAAAACwEAAA8AAAAAAAAAAQAgAAAAIgAAAGRy&#10;cy9kb3ducmV2LnhtbFBLAQIUABQAAAAIAIdO4kALK9wyPQIAAFcEAAAOAAAAAAAAAAEAIAAAACgB&#10;AABkcnMvZTJvRG9jLnhtbFBLBQYAAAAABgAGAFkBAADX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left="236" w:leftChars="0" w:hanging="236" w:firstLineChars="0"/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  <w:t>XXXXXXXXXXXXXXXX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left="236" w:leftChars="0" w:hanging="236" w:firstLineChars="0"/>
                        <w:jc w:val="both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  <w:t>XXXXXXXXXXXXXXXX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left="236" w:leftChars="0" w:hanging="236" w:firstLineChars="0"/>
                        <w:jc w:val="both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  <w:t>XXXXXXXXXXXXXXXX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left="236" w:leftChars="0" w:hanging="236" w:firstLineChars="0"/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1"/>
                          <w:szCs w:val="20"/>
                          <w:lang w:val="en-US" w:eastAsia="zh-CN"/>
                        </w:rPr>
                        <w:t>XXXXXXXXXXXXXXXXXX</w:t>
                      </w:r>
                    </w:p>
                    <w:p>
                      <w:pPr>
                        <w:rPr>
                          <w:color w:val="auto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60325</wp:posOffset>
                </wp:positionV>
                <wp:extent cx="2882900" cy="0"/>
                <wp:effectExtent l="0" t="0" r="0" b="0"/>
                <wp:wrapNone/>
                <wp:docPr id="17" name="自选图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" o:spid="_x0000_s1026" o:spt="32" type="#_x0000_t32" style="position:absolute;left:0pt;margin-left:-41.5pt;margin-top:4.75pt;height:0pt;width:227pt;z-index:251673600;mso-width-relative:page;mso-height-relative:page;" filled="f" stroked="t" coordsize="21600,21600" o:gfxdata="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SCD172QAAAAsBAAAP&#10;AAAAAAAAAAEAIAAAACIAAABkcnMvZG93bnJldi54bWxQSwECFAAUAAAACACHTuJA2He6Ad4BAACY&#10;AwAADgAAAAAAAAABACAAAAAoAQAAZHJzL2Uyb0RvYy54bWxQSwUGAAAAAAYABgBZAQAAeAUAAAAA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/>
          <w:lang w:val="en-US" w:eastAsia="zh-CN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超粗黑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cript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5C6CA"/>
    <w:multiLevelType w:val="singleLevel"/>
    <w:tmpl w:val="5755C6C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55D96E"/>
    <w:multiLevelType w:val="singleLevel"/>
    <w:tmpl w:val="5755D9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236" w:leftChars="0" w:hanging="236" w:firstLineChars="0"/>
      </w:pPr>
      <w:rPr>
        <w:rFonts w:hint="default" w:ascii="Wingdings" w:hAnsi="Wingdings"/>
        <w:sz w:val="16"/>
      </w:rPr>
    </w:lvl>
  </w:abstractNum>
  <w:abstractNum w:abstractNumId="2">
    <w:nsid w:val="57562BFF"/>
    <w:multiLevelType w:val="singleLevel"/>
    <w:tmpl w:val="57562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236" w:leftChars="0" w:hanging="236" w:firstLineChars="0"/>
      </w:pPr>
      <w:rPr>
        <w:rFonts w:hint="default" w:ascii="Wingdings" w:hAnsi="Wingdings"/>
        <w:sz w:val="16"/>
      </w:rPr>
    </w:lvl>
  </w:abstractNum>
  <w:abstractNum w:abstractNumId="3">
    <w:nsid w:val="57562E8E"/>
    <w:multiLevelType w:val="singleLevel"/>
    <w:tmpl w:val="57562E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236" w:leftChars="0" w:hanging="236" w:firstLineChars="0"/>
      </w:pPr>
      <w:rPr>
        <w:rFonts w:hint="default" w:ascii="Wingdings" w:hAnsi="Wingdings"/>
        <w:sz w:val="16"/>
      </w:rPr>
    </w:lvl>
  </w:abstractNum>
  <w:abstractNum w:abstractNumId="4">
    <w:nsid w:val="57562FAD"/>
    <w:multiLevelType w:val="singleLevel"/>
    <w:tmpl w:val="57562F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236" w:leftChars="0" w:hanging="236" w:firstLineChars="0"/>
      </w:pPr>
      <w:rPr>
        <w:rFonts w:hint="default" w:ascii="Wingdings" w:hAnsi="Wingdings"/>
        <w:sz w:val="16"/>
      </w:rPr>
    </w:lvl>
  </w:abstractNum>
  <w:abstractNum w:abstractNumId="5">
    <w:nsid w:val="57563039"/>
    <w:multiLevelType w:val="multilevel"/>
    <w:tmpl w:val="57563039"/>
    <w:lvl w:ilvl="0" w:tentative="0">
      <w:start w:val="1"/>
      <w:numFmt w:val="bullet"/>
      <w:lvlText w:val=""/>
      <w:lvlJc w:val="left"/>
      <w:pPr>
        <w:ind w:left="595" w:leftChars="0" w:hanging="359" w:firstLineChars="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57563052"/>
    <w:multiLevelType w:val="multilevel"/>
    <w:tmpl w:val="57563052"/>
    <w:lvl w:ilvl="0" w:tentative="0">
      <w:start w:val="1"/>
      <w:numFmt w:val="bullet"/>
      <w:lvlText w:val=""/>
      <w:lvlJc w:val="left"/>
      <w:pPr>
        <w:ind w:left="595" w:leftChars="0" w:hanging="359" w:firstLineChars="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575631D0"/>
    <w:multiLevelType w:val="singleLevel"/>
    <w:tmpl w:val="575631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236" w:leftChars="0" w:hanging="236" w:firstLineChars="0"/>
      </w:pPr>
      <w:rPr>
        <w:rFonts w:hint="default" w:ascii="Wingdings" w:hAnsi="Wingdings"/>
        <w:sz w:val="16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95C8C"/>
    <w:rsid w:val="000236DD"/>
    <w:rsid w:val="0026154F"/>
    <w:rsid w:val="0038060E"/>
    <w:rsid w:val="003C4547"/>
    <w:rsid w:val="004F419E"/>
    <w:rsid w:val="0067019F"/>
    <w:rsid w:val="00986DF0"/>
    <w:rsid w:val="00A578E2"/>
    <w:rsid w:val="00C21F6B"/>
    <w:rsid w:val="00CD0F18"/>
    <w:rsid w:val="00CD4AC7"/>
    <w:rsid w:val="00DA6BFE"/>
    <w:rsid w:val="00E53557"/>
    <w:rsid w:val="00F30EB3"/>
    <w:rsid w:val="00F47D08"/>
    <w:rsid w:val="00F85606"/>
    <w:rsid w:val="012E028A"/>
    <w:rsid w:val="01A06794"/>
    <w:rsid w:val="01A16F37"/>
    <w:rsid w:val="01F66144"/>
    <w:rsid w:val="02D44ECD"/>
    <w:rsid w:val="037B346F"/>
    <w:rsid w:val="0621357A"/>
    <w:rsid w:val="062950E3"/>
    <w:rsid w:val="06DA0D74"/>
    <w:rsid w:val="070D1C3E"/>
    <w:rsid w:val="07332D15"/>
    <w:rsid w:val="098969B4"/>
    <w:rsid w:val="0A514815"/>
    <w:rsid w:val="0A756E0E"/>
    <w:rsid w:val="0BFD5FCA"/>
    <w:rsid w:val="0E045665"/>
    <w:rsid w:val="0EC4319E"/>
    <w:rsid w:val="0F246C9D"/>
    <w:rsid w:val="0F4F0FCA"/>
    <w:rsid w:val="11A205E0"/>
    <w:rsid w:val="11FF27F2"/>
    <w:rsid w:val="125047D7"/>
    <w:rsid w:val="12DA1BD0"/>
    <w:rsid w:val="12FE0F9B"/>
    <w:rsid w:val="13CA6E4D"/>
    <w:rsid w:val="148724C9"/>
    <w:rsid w:val="14C23186"/>
    <w:rsid w:val="166F6F12"/>
    <w:rsid w:val="174C2535"/>
    <w:rsid w:val="18450DFF"/>
    <w:rsid w:val="199013A4"/>
    <w:rsid w:val="1B4E647C"/>
    <w:rsid w:val="1B8B0730"/>
    <w:rsid w:val="1BD629B3"/>
    <w:rsid w:val="1BEB204B"/>
    <w:rsid w:val="1C837A07"/>
    <w:rsid w:val="1C9F1EA6"/>
    <w:rsid w:val="1D4410B0"/>
    <w:rsid w:val="1DFA7287"/>
    <w:rsid w:val="1E1F4D0A"/>
    <w:rsid w:val="1E7C08D8"/>
    <w:rsid w:val="1F325F86"/>
    <w:rsid w:val="21BB6C80"/>
    <w:rsid w:val="22A87295"/>
    <w:rsid w:val="255D1374"/>
    <w:rsid w:val="25AA5405"/>
    <w:rsid w:val="265A5565"/>
    <w:rsid w:val="27B143B6"/>
    <w:rsid w:val="28646D65"/>
    <w:rsid w:val="28B47CC6"/>
    <w:rsid w:val="28E550BE"/>
    <w:rsid w:val="28ED2118"/>
    <w:rsid w:val="29121D62"/>
    <w:rsid w:val="293863BD"/>
    <w:rsid w:val="2A3F499F"/>
    <w:rsid w:val="2C280E1B"/>
    <w:rsid w:val="2C6F5286"/>
    <w:rsid w:val="2CDA106C"/>
    <w:rsid w:val="2F0102A1"/>
    <w:rsid w:val="2F662205"/>
    <w:rsid w:val="2F6E446A"/>
    <w:rsid w:val="30CB287E"/>
    <w:rsid w:val="317879D6"/>
    <w:rsid w:val="31B545E7"/>
    <w:rsid w:val="31E755EC"/>
    <w:rsid w:val="32F10AAE"/>
    <w:rsid w:val="331579B5"/>
    <w:rsid w:val="347A57DD"/>
    <w:rsid w:val="355E2FF1"/>
    <w:rsid w:val="35BF77C3"/>
    <w:rsid w:val="375C327D"/>
    <w:rsid w:val="37895893"/>
    <w:rsid w:val="378A4093"/>
    <w:rsid w:val="37A6662E"/>
    <w:rsid w:val="39081628"/>
    <w:rsid w:val="3A9F5171"/>
    <w:rsid w:val="3CE066CF"/>
    <w:rsid w:val="3D0A7C86"/>
    <w:rsid w:val="3DA10445"/>
    <w:rsid w:val="3E376187"/>
    <w:rsid w:val="3F1F0622"/>
    <w:rsid w:val="3FA57090"/>
    <w:rsid w:val="3FC40E30"/>
    <w:rsid w:val="402E0722"/>
    <w:rsid w:val="40E1251E"/>
    <w:rsid w:val="40F117DC"/>
    <w:rsid w:val="42091C90"/>
    <w:rsid w:val="42094773"/>
    <w:rsid w:val="42762560"/>
    <w:rsid w:val="441A3E52"/>
    <w:rsid w:val="443753B0"/>
    <w:rsid w:val="45083531"/>
    <w:rsid w:val="45123B0B"/>
    <w:rsid w:val="45F05913"/>
    <w:rsid w:val="46617379"/>
    <w:rsid w:val="46E93EA5"/>
    <w:rsid w:val="46FA20CB"/>
    <w:rsid w:val="472E5E6B"/>
    <w:rsid w:val="474A49AF"/>
    <w:rsid w:val="475046C6"/>
    <w:rsid w:val="47795C8C"/>
    <w:rsid w:val="47D9218D"/>
    <w:rsid w:val="49AD65AF"/>
    <w:rsid w:val="49B66CAC"/>
    <w:rsid w:val="4B08477A"/>
    <w:rsid w:val="4D9F31E0"/>
    <w:rsid w:val="4E8447A7"/>
    <w:rsid w:val="4FF93DEC"/>
    <w:rsid w:val="5012253D"/>
    <w:rsid w:val="51A962F5"/>
    <w:rsid w:val="51B24CEB"/>
    <w:rsid w:val="51C5702B"/>
    <w:rsid w:val="52D62ACC"/>
    <w:rsid w:val="558D7563"/>
    <w:rsid w:val="56871DBD"/>
    <w:rsid w:val="56926995"/>
    <w:rsid w:val="570A537D"/>
    <w:rsid w:val="579763BA"/>
    <w:rsid w:val="57BA5FF8"/>
    <w:rsid w:val="580355BA"/>
    <w:rsid w:val="58C20BFA"/>
    <w:rsid w:val="595C0364"/>
    <w:rsid w:val="5BF50EC3"/>
    <w:rsid w:val="5C2C7794"/>
    <w:rsid w:val="5D006FA3"/>
    <w:rsid w:val="5D8674BA"/>
    <w:rsid w:val="5DAA7A5C"/>
    <w:rsid w:val="5E557072"/>
    <w:rsid w:val="5EC53AE5"/>
    <w:rsid w:val="60620FAD"/>
    <w:rsid w:val="60666A90"/>
    <w:rsid w:val="61842E74"/>
    <w:rsid w:val="62C800F0"/>
    <w:rsid w:val="639F15ED"/>
    <w:rsid w:val="63BD265D"/>
    <w:rsid w:val="642C0B6F"/>
    <w:rsid w:val="644114D7"/>
    <w:rsid w:val="6442146F"/>
    <w:rsid w:val="64F9624E"/>
    <w:rsid w:val="66A317C7"/>
    <w:rsid w:val="67442DDC"/>
    <w:rsid w:val="69FA222E"/>
    <w:rsid w:val="6AC24D6B"/>
    <w:rsid w:val="6ACB409C"/>
    <w:rsid w:val="6AD95E70"/>
    <w:rsid w:val="6B0127F4"/>
    <w:rsid w:val="6B6D57EA"/>
    <w:rsid w:val="6BF4674D"/>
    <w:rsid w:val="6C3858F8"/>
    <w:rsid w:val="6C3918B9"/>
    <w:rsid w:val="6CB51EFE"/>
    <w:rsid w:val="6DDC6F6C"/>
    <w:rsid w:val="6E2C43E7"/>
    <w:rsid w:val="6ECB7B24"/>
    <w:rsid w:val="6F120AF0"/>
    <w:rsid w:val="6F9E1133"/>
    <w:rsid w:val="70592059"/>
    <w:rsid w:val="70B879AA"/>
    <w:rsid w:val="718C67DA"/>
    <w:rsid w:val="719148F0"/>
    <w:rsid w:val="71AF6A35"/>
    <w:rsid w:val="72BA09C3"/>
    <w:rsid w:val="73952B78"/>
    <w:rsid w:val="73EC425B"/>
    <w:rsid w:val="741661E7"/>
    <w:rsid w:val="74462F7F"/>
    <w:rsid w:val="75196F03"/>
    <w:rsid w:val="78DD1FB0"/>
    <w:rsid w:val="79C474D2"/>
    <w:rsid w:val="7A2A5D2B"/>
    <w:rsid w:val="7AD05E8D"/>
    <w:rsid w:val="7BA80CC1"/>
    <w:rsid w:val="7CB14937"/>
    <w:rsid w:val="7CC92B21"/>
    <w:rsid w:val="7F0505E6"/>
    <w:rsid w:val="7FAC0E4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60126YSBV\AppData\Roaming\kingsoft\office6\templates\download\&#40664;&#35748;\&#31616;&#21382;-&#26368;&#26032;&#27714;&#32844;&#31616;&#21382;&#28909;&#38376;&#31616;&#21382;&#20010;&#20154;&#31616;&#21382;3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9525">
          <a:noFill/>
          <a:miter/>
        </a:ln>
      </a:spPr>
      <a:bodyPr wrap="square" upright="1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简历-最新求职简历热门简历个人简历38</Template>
  <Pages>2</Pages>
  <Words>0</Words>
  <Characters>0</Characters>
  <Lines>1</Lines>
  <Paragraphs>1</Paragraphs>
  <ScaleCrop>false</ScaleCrop>
  <LinksUpToDate>false</LinksUpToDate>
  <CharactersWithSpaces>30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2016-03-30T08:41:00Z</dcterms:created>
  <dc:creator>Administrator</dc:creator>
  <cp:lastModifiedBy>Pelin</cp:lastModifiedBy>
  <dcterms:modified xsi:type="dcterms:W3CDTF">2016-06-07T17:36:20Z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